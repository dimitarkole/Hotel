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4FE4F" w14:textId="40104095" w:rsidR="00E279B8" w:rsidRPr="00530B35" w:rsidRDefault="00200166" w:rsidP="00E279B8">
      <w:pPr>
        <w:pStyle w:val="a7"/>
        <w:rPr>
          <w:noProof/>
        </w:rPr>
      </w:pPr>
      <w:sdt>
        <w:sdtPr>
          <w:rPr>
            <w:noProof/>
          </w:rPr>
          <w:alias w:val="Версия:"/>
          <w:tag w:val="Версия:"/>
          <w:id w:val="-907991857"/>
          <w:placeholder>
            <w:docPart w:val="79285A9E26B440ED82214173B6D80546"/>
          </w:placeholder>
          <w:temporary/>
          <w:showingPlcHdr/>
          <w15:appearance w15:val="hidden"/>
        </w:sdtPr>
        <w:sdtEndPr/>
        <w:sdtContent>
          <w:r w:rsidR="00B87079" w:rsidRPr="00530B35">
            <w:rPr>
              <w:noProof/>
              <w:lang w:bidi="bg-BG"/>
            </w:rPr>
            <w:t>Версия</w:t>
          </w:r>
        </w:sdtContent>
      </w:sdt>
      <w:r w:rsidR="00E279B8" w:rsidRPr="00530B35">
        <w:rPr>
          <w:noProof/>
          <w:lang w:bidi="bg-BG"/>
        </w:rPr>
        <w:t xml:space="preserve"> </w:t>
      </w:r>
      <w:r w:rsidR="00B07138" w:rsidRPr="00530B35">
        <w:rPr>
          <w:noProof/>
        </w:rPr>
        <w:t>1.0</w:t>
      </w:r>
    </w:p>
    <w:p w14:paraId="52ECFF74" w14:textId="62EEEE91" w:rsidR="00E279B8" w:rsidRPr="00530B35" w:rsidRDefault="00B07138" w:rsidP="00E279B8">
      <w:pPr>
        <w:pStyle w:val="a7"/>
        <w:rPr>
          <w:noProof/>
        </w:rPr>
      </w:pPr>
      <w:r w:rsidRPr="00530B35">
        <w:rPr>
          <w:noProof/>
        </w:rPr>
        <w:t>12.05.2020</w:t>
      </w:r>
    </w:p>
    <w:p w14:paraId="6910EE6A" w14:textId="034310BD" w:rsidR="00E279B8" w:rsidRPr="00530B35" w:rsidRDefault="00B07138" w:rsidP="002B21AE">
      <w:pPr>
        <w:pStyle w:val="af1"/>
        <w:tabs>
          <w:tab w:val="left" w:pos="6282"/>
        </w:tabs>
      </w:pPr>
      <w:r w:rsidRPr="00530B35">
        <mc:AlternateContent>
          <mc:Choice Requires="wps">
            <w:drawing>
              <wp:anchor distT="45720" distB="45720" distL="114300" distR="114300" simplePos="0" relativeHeight="251659264" behindDoc="0" locked="0" layoutInCell="1" allowOverlap="1" wp14:anchorId="2526B180" wp14:editId="5895010B">
                <wp:simplePos x="0" y="0"/>
                <wp:positionH relativeFrom="column">
                  <wp:posOffset>2590800</wp:posOffset>
                </wp:positionH>
                <wp:positionV relativeFrom="paragraph">
                  <wp:posOffset>927735</wp:posOffset>
                </wp:positionV>
                <wp:extent cx="3383915" cy="1981200"/>
                <wp:effectExtent l="0" t="0" r="6985" b="0"/>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3915" cy="1981200"/>
                        </a:xfrm>
                        <a:prstGeom prst="rect">
                          <a:avLst/>
                        </a:prstGeom>
                        <a:solidFill>
                          <a:srgbClr val="FFFFFF"/>
                        </a:solidFill>
                        <a:ln w="9525">
                          <a:noFill/>
                          <a:miter lim="800000"/>
                          <a:headEnd/>
                          <a:tailEnd/>
                        </a:ln>
                      </wps:spPr>
                      <wps:txbx>
                        <w:txbxContent>
                          <w:p w14:paraId="34616E72" w14:textId="4839EF2F" w:rsidR="00B07138" w:rsidRPr="00B07138" w:rsidRDefault="00B07138">
                            <w:pPr>
                              <w:rPr>
                                <w:sz w:val="96"/>
                                <w:szCs w:val="96"/>
                              </w:rPr>
                            </w:pPr>
                            <w:r w:rsidRPr="00B07138">
                              <w:rPr>
                                <w:sz w:val="96"/>
                                <w:szCs w:val="96"/>
                              </w:rPr>
                              <w:t>Проект: Хотел</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26B180" id="_x0000_t202" coordsize="21600,21600" o:spt="202" path="m,l,21600r21600,l21600,xe">
                <v:stroke joinstyle="miter"/>
                <v:path gradientshapeok="t" o:connecttype="rect"/>
              </v:shapetype>
              <v:shape id="Текстово поле 2" o:spid="_x0000_s1026" type="#_x0000_t202" style="position:absolute;left:0;text-align:left;margin-left:204pt;margin-top:73.05pt;width:266.45pt;height:15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" stroked="f">
                <v:textbox>
                  <w:txbxContent>
                    <w:p w14:paraId="34616E72" w14:textId="4839EF2F" w:rsidR="00B07138" w:rsidRPr="00B07138" w:rsidRDefault="00B07138">
                      <w:pPr>
                        <w:rPr>
                          <w:sz w:val="96"/>
                          <w:szCs w:val="96"/>
                        </w:rPr>
                      </w:pPr>
                      <w:r w:rsidRPr="00B07138">
                        <w:rPr>
                          <w:sz w:val="96"/>
                          <w:szCs w:val="96"/>
                        </w:rPr>
                        <w:t>Проект: Хотел</w:t>
                      </w:r>
                    </w:p>
                  </w:txbxContent>
                </v:textbox>
                <w10:wrap type="square"/>
              </v:shape>
            </w:pict>
          </mc:Fallback>
        </mc:AlternateContent>
      </w:r>
    </w:p>
    <w:p w14:paraId="49973A37" w14:textId="3A6957E2" w:rsidR="00E279B8" w:rsidRPr="00530B35" w:rsidRDefault="00200166" w:rsidP="00E279B8">
      <w:pPr>
        <w:pStyle w:val="a7"/>
        <w:rPr>
          <w:noProof/>
        </w:rPr>
      </w:pPr>
      <w:sdt>
        <w:sdtPr>
          <w:rPr>
            <w:noProof/>
          </w:rPr>
          <w:alias w:val="Представено от:"/>
          <w:tag w:val="Представено от:"/>
          <w:id w:val="2116784469"/>
          <w:placeholder>
            <w:docPart w:val="60E97B50EBAC4F38833C9B2BFE3E70AF"/>
          </w:placeholder>
          <w:temporary/>
          <w:showingPlcHdr/>
          <w15:appearance w15:val="hidden"/>
        </w:sdtPr>
        <w:sdtEndPr/>
        <w:sdtContent>
          <w:r w:rsidR="00E279B8" w:rsidRPr="00530B35">
            <w:rPr>
              <w:noProof/>
              <w:lang w:bidi="bg-BG"/>
            </w:rPr>
            <w:t>Представено от:</w:t>
          </w:r>
        </w:sdtContent>
      </w:sdt>
      <w:r w:rsidR="00E279B8" w:rsidRPr="00530B35">
        <w:rPr>
          <w:noProof/>
          <w:lang w:bidi="bg-BG"/>
        </w:rPr>
        <w:t xml:space="preserve"> </w:t>
      </w:r>
      <w:sdt>
        <w:sdtPr>
          <w:rPr>
            <w:noProof/>
          </w:rPr>
          <w:alias w:val="Въведете името си:"/>
          <w:tag w:val="Въведете името си:"/>
          <w:id w:val="-679964544"/>
          <w:placeholder>
            <w:docPart w:val="77AA36DF50EA400DA56498228D37D73C"/>
          </w:placeholder>
          <w:dataBinding w:prefixMappings="xmlns:ns0='http://purl.org/dc/elements/1.1/' xmlns:ns1='http://schemas.openxmlformats.org/package/2006/metadata/core-properties' " w:xpath="/ns1:coreProperties[1]/ns0:description[1]" w:storeItemID="{6C3C8BC8-F283-45AE-878A-BAB7291924A1}"/>
          <w15:appearance w15:val="hidden"/>
          <w:text/>
        </w:sdtPr>
        <w:sdtEndPr/>
        <w:sdtContent>
          <w:r w:rsidR="00B07138" w:rsidRPr="00530B35">
            <w:rPr>
              <w:noProof/>
            </w:rPr>
            <w:t>Димитър колев</w:t>
          </w:r>
        </w:sdtContent>
      </w:sdt>
    </w:p>
    <w:p w14:paraId="49A1246D" w14:textId="0CD4CCE7" w:rsidR="00E279B8" w:rsidRPr="00530B35" w:rsidRDefault="00200166" w:rsidP="00E279B8">
      <w:pPr>
        <w:pStyle w:val="af2"/>
        <w:rPr>
          <w:noProof/>
        </w:rPr>
      </w:pPr>
      <w:sdt>
        <w:sdtPr>
          <w:rPr>
            <w:noProof/>
            <w:kern w:val="0"/>
            <w14:ligatures w14:val="none"/>
          </w:rPr>
          <w:alias w:val="Въведете име на фирма:"/>
          <w:tag w:val=""/>
          <w:id w:val="442581965"/>
          <w:placeholder>
            <w:docPart w:val="4FB2F90215484C22A00C63343EDAD10D"/>
          </w:placeholder>
          <w:dataBinding w:prefixMappings="xmlns:ns0='http://schemas.openxmlformats.org/officeDocument/2006/extended-properties' " w:xpath="/ns0:Properties[1]/ns0:Company[1]" w:storeItemID="{6668398D-A668-4E3E-A5EB-62B293D839F1}"/>
          <w15:appearance w15:val="hidden"/>
          <w:text/>
        </w:sdtPr>
        <w:sdtEndPr/>
        <w:sdtContent>
          <w:r w:rsidR="009638B4" w:rsidRPr="00530B35">
            <w:rPr>
              <w:noProof/>
              <w:kern w:val="0"/>
              <w14:ligatures w14:val="none"/>
            </w:rPr>
            <w:t>Студент Специалност: КН</w:t>
          </w:r>
        </w:sdtContent>
      </w:sdt>
    </w:p>
    <w:p w14:paraId="45FF3846" w14:textId="350199DB" w:rsidR="009638B4" w:rsidRPr="00530B35" w:rsidRDefault="00200166" w:rsidP="00714CE5">
      <w:pPr>
        <w:pStyle w:val="af2"/>
        <w:rPr>
          <w:noProof/>
        </w:rPr>
      </w:pPr>
      <w:sdt>
        <w:sdtPr>
          <w:rPr>
            <w:noProof/>
          </w:rPr>
          <w:alias w:val="Въведете адрес на фирма:"/>
          <w:tag w:val="Въведете адрес на фирма:"/>
          <w:id w:val="1489432431"/>
          <w:placeholder>
            <w:docPart w:val="F863EF3380224F558652DD8123FB2A83"/>
          </w:placeholder>
          <w:dataBinding w:prefixMappings="xmlns:ns0='http://schemas.microsoft.com/office/2006/coverPageProps' " w:xpath="/ns0:CoverPageProperties[1]/ns0:CompanyAddress[1]" w:storeItemID="{55AF091B-3C7A-41E3-B477-F2FDAA23CFDA}"/>
          <w15:appearance w15:val="hidden"/>
          <w:text/>
        </w:sdtPr>
        <w:sdtEndPr/>
        <w:sdtContent>
          <w:r w:rsidR="00B07138" w:rsidRPr="00530B35">
            <w:rPr>
              <w:noProof/>
            </w:rPr>
            <w:t>Курс: 1 Поток: 2 ФН: 6MI08000</w:t>
          </w:r>
          <w:r w:rsidR="009638B4" w:rsidRPr="00530B35">
            <w:rPr>
              <w:noProof/>
            </w:rPr>
            <w:t>91</w:t>
          </w:r>
        </w:sdtContent>
      </w:sdt>
    </w:p>
    <w:p w14:paraId="19784891" w14:textId="77777777" w:rsidR="009638B4" w:rsidRPr="00530B35" w:rsidRDefault="009638B4">
      <w:pPr>
        <w:spacing w:after="240" w:line="252" w:lineRule="auto"/>
        <w:ind w:left="0" w:right="0"/>
        <w:rPr>
          <w:caps/>
          <w:noProof/>
        </w:rPr>
      </w:pPr>
      <w:r w:rsidRPr="00530B35">
        <w:rPr>
          <w:noProof/>
        </w:rPr>
        <w:br w:type="page"/>
      </w:r>
    </w:p>
    <w:p w14:paraId="223A6356" w14:textId="77777777" w:rsidR="00E279B8" w:rsidRPr="00530B35" w:rsidRDefault="00E279B8" w:rsidP="00714CE5">
      <w:pPr>
        <w:pStyle w:val="af2"/>
        <w:rPr>
          <w:noProof/>
        </w:rPr>
      </w:pPr>
    </w:p>
    <w:p w14:paraId="6B1EA4A0" w14:textId="77777777" w:rsidR="00907CBB" w:rsidRPr="00530B35" w:rsidRDefault="00907CBB" w:rsidP="00E279B8">
      <w:pPr>
        <w:rPr>
          <w:noProof/>
        </w:rPr>
      </w:pPr>
    </w:p>
    <w:sdt>
      <w:sdtPr>
        <w:rPr>
          <w:rFonts w:asciiTheme="minorHAnsi" w:eastAsiaTheme="minorEastAsia" w:hAnsiTheme="minorHAnsi" w:cstheme="minorBidi"/>
          <w:caps w:val="0"/>
          <w:color w:val="auto"/>
          <w:sz w:val="22"/>
          <w:szCs w:val="22"/>
        </w:rPr>
        <w:id w:val="355162043"/>
        <w:docPartObj>
          <w:docPartGallery w:val="Table of Contents"/>
          <w:docPartUnique/>
        </w:docPartObj>
      </w:sdtPr>
      <w:sdtEndPr>
        <w:rPr>
          <w:b/>
          <w:bCs/>
        </w:rPr>
      </w:sdtEndPr>
      <w:sdtContent>
        <w:p w14:paraId="6EE1CD44" w14:textId="6BA741D6" w:rsidR="009638B4" w:rsidRPr="00530B35" w:rsidRDefault="009638B4">
          <w:pPr>
            <w:pStyle w:val="a9"/>
          </w:pPr>
          <w:r w:rsidRPr="00530B35">
            <w:t>Съдържание</w:t>
          </w:r>
        </w:p>
        <w:p w14:paraId="7CC45193" w14:textId="12AE53E2" w:rsidR="0046185D" w:rsidRDefault="009638B4">
          <w:pPr>
            <w:pStyle w:val="13"/>
            <w:tabs>
              <w:tab w:val="right" w:leader="dot" w:pos="9016"/>
            </w:tabs>
            <w:rPr>
              <w:noProof/>
              <w:kern w:val="0"/>
              <w:lang w:eastAsia="bg-BG"/>
              <w14:ligatures w14:val="none"/>
            </w:rPr>
          </w:pPr>
          <w:r w:rsidRPr="00530B35">
            <w:fldChar w:fldCharType="begin"/>
          </w:r>
          <w:r w:rsidRPr="00530B35">
            <w:instrText xml:space="preserve"> TOC \o "1-3" \h \z \u </w:instrText>
          </w:r>
          <w:r w:rsidRPr="00530B35">
            <w:fldChar w:fldCharType="separate"/>
          </w:r>
          <w:hyperlink w:anchor="_Toc103343081" w:history="1">
            <w:r w:rsidR="0046185D" w:rsidRPr="0082008B">
              <w:rPr>
                <w:rStyle w:val="afb"/>
                <w:noProof/>
              </w:rPr>
              <w:t>Кратко описание на класовете</w:t>
            </w:r>
            <w:r w:rsidR="0046185D">
              <w:rPr>
                <w:noProof/>
                <w:webHidden/>
              </w:rPr>
              <w:tab/>
            </w:r>
            <w:r w:rsidR="0046185D">
              <w:rPr>
                <w:noProof/>
                <w:webHidden/>
              </w:rPr>
              <w:fldChar w:fldCharType="begin"/>
            </w:r>
            <w:r w:rsidR="0046185D">
              <w:rPr>
                <w:noProof/>
                <w:webHidden/>
              </w:rPr>
              <w:instrText xml:space="preserve"> PAGEREF _Toc103343081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127A7FFF" w14:textId="709D6760" w:rsidR="0046185D" w:rsidRDefault="00200166">
          <w:pPr>
            <w:pStyle w:val="22"/>
            <w:tabs>
              <w:tab w:val="right" w:leader="dot" w:pos="9016"/>
            </w:tabs>
            <w:rPr>
              <w:noProof/>
              <w:kern w:val="0"/>
              <w:lang w:eastAsia="bg-BG"/>
              <w14:ligatures w14:val="none"/>
            </w:rPr>
          </w:pPr>
          <w:hyperlink w:anchor="_Toc103343082" w:history="1">
            <w:r w:rsidR="0046185D" w:rsidRPr="0082008B">
              <w:rPr>
                <w:rStyle w:val="afb"/>
                <w:noProof/>
              </w:rPr>
              <w:t>Непредвидени проблеми</w:t>
            </w:r>
            <w:r w:rsidR="0046185D">
              <w:rPr>
                <w:noProof/>
                <w:webHidden/>
              </w:rPr>
              <w:tab/>
            </w:r>
            <w:r w:rsidR="0046185D">
              <w:rPr>
                <w:noProof/>
                <w:webHidden/>
              </w:rPr>
              <w:fldChar w:fldCharType="begin"/>
            </w:r>
            <w:r w:rsidR="0046185D">
              <w:rPr>
                <w:noProof/>
                <w:webHidden/>
              </w:rPr>
              <w:instrText xml:space="preserve"> PAGEREF _Toc103343082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008D1C67" w14:textId="1048F870" w:rsidR="0046185D" w:rsidRDefault="00200166">
          <w:pPr>
            <w:pStyle w:val="13"/>
            <w:tabs>
              <w:tab w:val="right" w:leader="dot" w:pos="9016"/>
            </w:tabs>
            <w:rPr>
              <w:noProof/>
              <w:kern w:val="0"/>
              <w:lang w:eastAsia="bg-BG"/>
              <w14:ligatures w14:val="none"/>
            </w:rPr>
          </w:pPr>
          <w:hyperlink w:anchor="_Toc103343083" w:history="1">
            <w:r w:rsidR="0046185D" w:rsidRPr="0082008B">
              <w:rPr>
                <w:rStyle w:val="afb"/>
                <w:noProof/>
              </w:rPr>
              <w:t>Кратко описание на класовете</w:t>
            </w:r>
            <w:r w:rsidR="0046185D">
              <w:rPr>
                <w:noProof/>
                <w:webHidden/>
              </w:rPr>
              <w:tab/>
            </w:r>
            <w:r w:rsidR="0046185D">
              <w:rPr>
                <w:noProof/>
                <w:webHidden/>
              </w:rPr>
              <w:fldChar w:fldCharType="begin"/>
            </w:r>
            <w:r w:rsidR="0046185D">
              <w:rPr>
                <w:noProof/>
                <w:webHidden/>
              </w:rPr>
              <w:instrText xml:space="preserve"> PAGEREF _Toc103343083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408748D3" w14:textId="2E60D93C" w:rsidR="0046185D" w:rsidRDefault="00200166">
          <w:pPr>
            <w:pStyle w:val="22"/>
            <w:tabs>
              <w:tab w:val="right" w:leader="dot" w:pos="9016"/>
            </w:tabs>
            <w:rPr>
              <w:noProof/>
              <w:kern w:val="0"/>
              <w:lang w:eastAsia="bg-BG"/>
              <w14:ligatures w14:val="none"/>
            </w:rPr>
          </w:pPr>
          <w:hyperlink w:anchor="_Toc103343084" w:history="1">
            <w:r w:rsidR="0046185D" w:rsidRPr="0082008B">
              <w:rPr>
                <w:rStyle w:val="afb"/>
                <w:noProof/>
              </w:rPr>
              <w:t>Структура на класовете за модели (стая, резервация, затворена стая)</w:t>
            </w:r>
            <w:r w:rsidR="0046185D">
              <w:rPr>
                <w:noProof/>
                <w:webHidden/>
              </w:rPr>
              <w:tab/>
            </w:r>
            <w:r w:rsidR="0046185D">
              <w:rPr>
                <w:noProof/>
                <w:webHidden/>
              </w:rPr>
              <w:fldChar w:fldCharType="begin"/>
            </w:r>
            <w:r w:rsidR="0046185D">
              <w:rPr>
                <w:noProof/>
                <w:webHidden/>
              </w:rPr>
              <w:instrText xml:space="preserve"> PAGEREF _Toc103343084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2101A358" w14:textId="0F69923C" w:rsidR="0046185D" w:rsidRDefault="00200166">
          <w:pPr>
            <w:pStyle w:val="31"/>
            <w:tabs>
              <w:tab w:val="right" w:leader="dot" w:pos="9016"/>
            </w:tabs>
            <w:rPr>
              <w:noProof/>
              <w:kern w:val="0"/>
              <w:lang w:eastAsia="bg-BG"/>
              <w14:ligatures w14:val="none"/>
            </w:rPr>
          </w:pPr>
          <w:hyperlink w:anchor="_Toc103343085" w:history="1">
            <w:r w:rsidR="0046185D" w:rsidRPr="0082008B">
              <w:rPr>
                <w:rStyle w:val="afb"/>
                <w:noProof/>
              </w:rPr>
              <w:t>Дата</w:t>
            </w:r>
            <w:r w:rsidR="0046185D">
              <w:rPr>
                <w:noProof/>
                <w:webHidden/>
              </w:rPr>
              <w:tab/>
            </w:r>
            <w:r w:rsidR="0046185D">
              <w:rPr>
                <w:noProof/>
                <w:webHidden/>
              </w:rPr>
              <w:fldChar w:fldCharType="begin"/>
            </w:r>
            <w:r w:rsidR="0046185D">
              <w:rPr>
                <w:noProof/>
                <w:webHidden/>
              </w:rPr>
              <w:instrText xml:space="preserve"> PAGEREF _Toc103343085 \h </w:instrText>
            </w:r>
            <w:r w:rsidR="0046185D">
              <w:rPr>
                <w:noProof/>
                <w:webHidden/>
              </w:rPr>
            </w:r>
            <w:r w:rsidR="0046185D">
              <w:rPr>
                <w:noProof/>
                <w:webHidden/>
              </w:rPr>
              <w:fldChar w:fldCharType="separate"/>
            </w:r>
            <w:r w:rsidR="0046185D">
              <w:rPr>
                <w:noProof/>
                <w:webHidden/>
              </w:rPr>
              <w:t>2</w:t>
            </w:r>
            <w:r w:rsidR="0046185D">
              <w:rPr>
                <w:noProof/>
                <w:webHidden/>
              </w:rPr>
              <w:fldChar w:fldCharType="end"/>
            </w:r>
          </w:hyperlink>
        </w:p>
        <w:p w14:paraId="56E419FE" w14:textId="77C8B354" w:rsidR="0046185D" w:rsidRDefault="00200166">
          <w:pPr>
            <w:pStyle w:val="31"/>
            <w:tabs>
              <w:tab w:val="right" w:leader="dot" w:pos="9016"/>
            </w:tabs>
            <w:rPr>
              <w:noProof/>
              <w:kern w:val="0"/>
              <w:lang w:eastAsia="bg-BG"/>
              <w14:ligatures w14:val="none"/>
            </w:rPr>
          </w:pPr>
          <w:hyperlink w:anchor="_Toc103343086" w:history="1">
            <w:r w:rsidR="0046185D" w:rsidRPr="0082008B">
              <w:rPr>
                <w:rStyle w:val="afb"/>
                <w:noProof/>
              </w:rPr>
              <w:t>Време</w:t>
            </w:r>
            <w:r w:rsidR="0046185D">
              <w:rPr>
                <w:noProof/>
                <w:webHidden/>
              </w:rPr>
              <w:tab/>
            </w:r>
            <w:r w:rsidR="0046185D">
              <w:rPr>
                <w:noProof/>
                <w:webHidden/>
              </w:rPr>
              <w:fldChar w:fldCharType="begin"/>
            </w:r>
            <w:r w:rsidR="0046185D">
              <w:rPr>
                <w:noProof/>
                <w:webHidden/>
              </w:rPr>
              <w:instrText xml:space="preserve"> PAGEREF _Toc103343086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07C619DE" w14:textId="51363149" w:rsidR="0046185D" w:rsidRDefault="00200166">
          <w:pPr>
            <w:pStyle w:val="31"/>
            <w:tabs>
              <w:tab w:val="right" w:leader="dot" w:pos="9016"/>
            </w:tabs>
            <w:rPr>
              <w:noProof/>
              <w:kern w:val="0"/>
              <w:lang w:eastAsia="bg-BG"/>
              <w14:ligatures w14:val="none"/>
            </w:rPr>
          </w:pPr>
          <w:hyperlink w:anchor="_Toc103343087" w:history="1">
            <w:r w:rsidR="0046185D" w:rsidRPr="0082008B">
              <w:rPr>
                <w:rStyle w:val="afb"/>
                <w:noProof/>
              </w:rPr>
              <w:t>Период</w:t>
            </w:r>
            <w:r w:rsidR="0046185D">
              <w:rPr>
                <w:noProof/>
                <w:webHidden/>
              </w:rPr>
              <w:tab/>
            </w:r>
            <w:r w:rsidR="0046185D">
              <w:rPr>
                <w:noProof/>
                <w:webHidden/>
              </w:rPr>
              <w:fldChar w:fldCharType="begin"/>
            </w:r>
            <w:r w:rsidR="0046185D">
              <w:rPr>
                <w:noProof/>
                <w:webHidden/>
              </w:rPr>
              <w:instrText xml:space="preserve"> PAGEREF _Toc103343087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55DAFF09" w14:textId="109EABFA" w:rsidR="0046185D" w:rsidRDefault="00200166">
          <w:pPr>
            <w:pStyle w:val="31"/>
            <w:tabs>
              <w:tab w:val="right" w:leader="dot" w:pos="9016"/>
            </w:tabs>
            <w:rPr>
              <w:noProof/>
              <w:kern w:val="0"/>
              <w:lang w:eastAsia="bg-BG"/>
              <w14:ligatures w14:val="none"/>
            </w:rPr>
          </w:pPr>
          <w:hyperlink w:anchor="_Toc103343088" w:history="1">
            <w:r w:rsidR="0046185D" w:rsidRPr="0082008B">
              <w:rPr>
                <w:rStyle w:val="afb"/>
                <w:noProof/>
              </w:rPr>
              <w:t>Стая</w:t>
            </w:r>
            <w:r w:rsidR="0046185D">
              <w:rPr>
                <w:noProof/>
                <w:webHidden/>
              </w:rPr>
              <w:tab/>
            </w:r>
            <w:r w:rsidR="0046185D">
              <w:rPr>
                <w:noProof/>
                <w:webHidden/>
              </w:rPr>
              <w:fldChar w:fldCharType="begin"/>
            </w:r>
            <w:r w:rsidR="0046185D">
              <w:rPr>
                <w:noProof/>
                <w:webHidden/>
              </w:rPr>
              <w:instrText xml:space="preserve"> PAGEREF _Toc103343088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4D76EE9C" w14:textId="5039E29F" w:rsidR="0046185D" w:rsidRDefault="00200166">
          <w:pPr>
            <w:pStyle w:val="31"/>
            <w:tabs>
              <w:tab w:val="right" w:leader="dot" w:pos="9016"/>
            </w:tabs>
            <w:rPr>
              <w:noProof/>
              <w:kern w:val="0"/>
              <w:lang w:eastAsia="bg-BG"/>
              <w14:ligatures w14:val="none"/>
            </w:rPr>
          </w:pPr>
          <w:hyperlink w:anchor="_Toc103343089" w:history="1">
            <w:r w:rsidR="0046185D" w:rsidRPr="0082008B">
              <w:rPr>
                <w:rStyle w:val="afb"/>
                <w:noProof/>
              </w:rPr>
              <w:t>Резервация</w:t>
            </w:r>
            <w:r w:rsidR="0046185D">
              <w:rPr>
                <w:noProof/>
                <w:webHidden/>
              </w:rPr>
              <w:tab/>
            </w:r>
            <w:r w:rsidR="0046185D">
              <w:rPr>
                <w:noProof/>
                <w:webHidden/>
              </w:rPr>
              <w:fldChar w:fldCharType="begin"/>
            </w:r>
            <w:r w:rsidR="0046185D">
              <w:rPr>
                <w:noProof/>
                <w:webHidden/>
              </w:rPr>
              <w:instrText xml:space="preserve"> PAGEREF _Toc103343089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66ACB78D" w14:textId="599EC442" w:rsidR="0046185D" w:rsidRDefault="00200166">
          <w:pPr>
            <w:pStyle w:val="31"/>
            <w:tabs>
              <w:tab w:val="right" w:leader="dot" w:pos="9016"/>
            </w:tabs>
            <w:rPr>
              <w:noProof/>
              <w:kern w:val="0"/>
              <w:lang w:eastAsia="bg-BG"/>
              <w14:ligatures w14:val="none"/>
            </w:rPr>
          </w:pPr>
          <w:hyperlink w:anchor="_Toc103343090" w:history="1">
            <w:r w:rsidR="0046185D" w:rsidRPr="0082008B">
              <w:rPr>
                <w:rStyle w:val="afb"/>
                <w:noProof/>
              </w:rPr>
              <w:t>Затворена стая</w:t>
            </w:r>
            <w:r w:rsidR="0046185D">
              <w:rPr>
                <w:noProof/>
                <w:webHidden/>
              </w:rPr>
              <w:tab/>
            </w:r>
            <w:r w:rsidR="0046185D">
              <w:rPr>
                <w:noProof/>
                <w:webHidden/>
              </w:rPr>
              <w:fldChar w:fldCharType="begin"/>
            </w:r>
            <w:r w:rsidR="0046185D">
              <w:rPr>
                <w:noProof/>
                <w:webHidden/>
              </w:rPr>
              <w:instrText xml:space="preserve"> PAGEREF _Toc103343090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0B0A971C" w14:textId="6E05691D" w:rsidR="0046185D" w:rsidRDefault="00200166">
          <w:pPr>
            <w:pStyle w:val="22"/>
            <w:tabs>
              <w:tab w:val="right" w:leader="dot" w:pos="9016"/>
            </w:tabs>
            <w:rPr>
              <w:noProof/>
              <w:kern w:val="0"/>
              <w:lang w:eastAsia="bg-BG"/>
              <w14:ligatures w14:val="none"/>
            </w:rPr>
          </w:pPr>
          <w:hyperlink w:anchor="_Toc103343091" w:history="1">
            <w:r w:rsidR="0046185D" w:rsidRPr="0082008B">
              <w:rPr>
                <w:rStyle w:val="afb"/>
                <w:noProof/>
              </w:rPr>
              <w:t>Структура на класовете за бизнес логика</w:t>
            </w:r>
            <w:r w:rsidR="0046185D">
              <w:rPr>
                <w:noProof/>
                <w:webHidden/>
              </w:rPr>
              <w:tab/>
            </w:r>
            <w:r w:rsidR="0046185D">
              <w:rPr>
                <w:noProof/>
                <w:webHidden/>
              </w:rPr>
              <w:fldChar w:fldCharType="begin"/>
            </w:r>
            <w:r w:rsidR="0046185D">
              <w:rPr>
                <w:noProof/>
                <w:webHidden/>
              </w:rPr>
              <w:instrText xml:space="preserve"> PAGEREF _Toc103343091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3053BC74" w14:textId="5F610F15" w:rsidR="0046185D" w:rsidRDefault="00200166">
          <w:pPr>
            <w:pStyle w:val="31"/>
            <w:tabs>
              <w:tab w:val="right" w:leader="dot" w:pos="9016"/>
            </w:tabs>
            <w:rPr>
              <w:noProof/>
              <w:kern w:val="0"/>
              <w:lang w:eastAsia="bg-BG"/>
              <w14:ligatures w14:val="none"/>
            </w:rPr>
          </w:pPr>
          <w:hyperlink w:anchor="_Toc103343092" w:history="1">
            <w:r w:rsidR="0046185D" w:rsidRPr="0082008B">
              <w:rPr>
                <w:rStyle w:val="afb"/>
                <w:noProof/>
              </w:rPr>
              <w:t>Бизнес логика за Стая</w:t>
            </w:r>
            <w:r w:rsidR="0046185D">
              <w:rPr>
                <w:noProof/>
                <w:webHidden/>
              </w:rPr>
              <w:tab/>
            </w:r>
            <w:r w:rsidR="0046185D">
              <w:rPr>
                <w:noProof/>
                <w:webHidden/>
              </w:rPr>
              <w:fldChar w:fldCharType="begin"/>
            </w:r>
            <w:r w:rsidR="0046185D">
              <w:rPr>
                <w:noProof/>
                <w:webHidden/>
              </w:rPr>
              <w:instrText xml:space="preserve"> PAGEREF _Toc103343092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17717939" w14:textId="2E088D48" w:rsidR="0046185D" w:rsidRDefault="00200166">
          <w:pPr>
            <w:pStyle w:val="31"/>
            <w:tabs>
              <w:tab w:val="right" w:leader="dot" w:pos="9016"/>
            </w:tabs>
            <w:rPr>
              <w:noProof/>
              <w:kern w:val="0"/>
              <w:lang w:eastAsia="bg-BG"/>
              <w14:ligatures w14:val="none"/>
            </w:rPr>
          </w:pPr>
          <w:hyperlink w:anchor="_Toc103343093" w:history="1">
            <w:r w:rsidR="0046185D" w:rsidRPr="0082008B">
              <w:rPr>
                <w:rStyle w:val="afb"/>
                <w:noProof/>
              </w:rPr>
              <w:t>Бизнес логика за резервация</w:t>
            </w:r>
            <w:r w:rsidR="0046185D">
              <w:rPr>
                <w:noProof/>
                <w:webHidden/>
              </w:rPr>
              <w:tab/>
            </w:r>
            <w:r w:rsidR="0046185D">
              <w:rPr>
                <w:noProof/>
                <w:webHidden/>
              </w:rPr>
              <w:fldChar w:fldCharType="begin"/>
            </w:r>
            <w:r w:rsidR="0046185D">
              <w:rPr>
                <w:noProof/>
                <w:webHidden/>
              </w:rPr>
              <w:instrText xml:space="preserve"> PAGEREF _Toc103343093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77443354" w14:textId="13E3AFB5" w:rsidR="0046185D" w:rsidRDefault="00200166">
          <w:pPr>
            <w:pStyle w:val="31"/>
            <w:tabs>
              <w:tab w:val="right" w:leader="dot" w:pos="9016"/>
            </w:tabs>
            <w:rPr>
              <w:noProof/>
              <w:kern w:val="0"/>
              <w:lang w:eastAsia="bg-BG"/>
              <w14:ligatures w14:val="none"/>
            </w:rPr>
          </w:pPr>
          <w:hyperlink w:anchor="_Toc103343094" w:history="1">
            <w:r w:rsidR="0046185D" w:rsidRPr="0082008B">
              <w:rPr>
                <w:rStyle w:val="afb"/>
                <w:noProof/>
              </w:rPr>
              <w:t>Бизнес логика за затвяряне на стая</w:t>
            </w:r>
            <w:r w:rsidR="0046185D">
              <w:rPr>
                <w:noProof/>
                <w:webHidden/>
              </w:rPr>
              <w:tab/>
            </w:r>
            <w:r w:rsidR="0046185D">
              <w:rPr>
                <w:noProof/>
                <w:webHidden/>
              </w:rPr>
              <w:fldChar w:fldCharType="begin"/>
            </w:r>
            <w:r w:rsidR="0046185D">
              <w:rPr>
                <w:noProof/>
                <w:webHidden/>
              </w:rPr>
              <w:instrText xml:space="preserve"> PAGEREF _Toc103343094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0E72237E" w14:textId="1469B3B6" w:rsidR="0046185D" w:rsidRDefault="00200166">
          <w:pPr>
            <w:pStyle w:val="22"/>
            <w:tabs>
              <w:tab w:val="right" w:leader="dot" w:pos="9016"/>
            </w:tabs>
            <w:rPr>
              <w:noProof/>
              <w:kern w:val="0"/>
              <w:lang w:eastAsia="bg-BG"/>
              <w14:ligatures w14:val="none"/>
            </w:rPr>
          </w:pPr>
          <w:hyperlink w:anchor="_Toc103343095" w:history="1">
            <w:r w:rsidR="0046185D" w:rsidRPr="0082008B">
              <w:rPr>
                <w:rStyle w:val="afb"/>
                <w:noProof/>
              </w:rPr>
              <w:t>Структура на класовете за контролери</w:t>
            </w:r>
            <w:r w:rsidR="0046185D">
              <w:rPr>
                <w:noProof/>
                <w:webHidden/>
              </w:rPr>
              <w:tab/>
            </w:r>
            <w:r w:rsidR="0046185D">
              <w:rPr>
                <w:noProof/>
                <w:webHidden/>
              </w:rPr>
              <w:fldChar w:fldCharType="begin"/>
            </w:r>
            <w:r w:rsidR="0046185D">
              <w:rPr>
                <w:noProof/>
                <w:webHidden/>
              </w:rPr>
              <w:instrText xml:space="preserve"> PAGEREF _Toc103343095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4BC8438F" w14:textId="113CBAB3" w:rsidR="0046185D" w:rsidRDefault="00200166">
          <w:pPr>
            <w:pStyle w:val="31"/>
            <w:tabs>
              <w:tab w:val="right" w:leader="dot" w:pos="9016"/>
            </w:tabs>
            <w:rPr>
              <w:noProof/>
              <w:kern w:val="0"/>
              <w:lang w:eastAsia="bg-BG"/>
              <w14:ligatures w14:val="none"/>
            </w:rPr>
          </w:pPr>
          <w:hyperlink w:anchor="_Toc103343096" w:history="1">
            <w:r w:rsidR="0046185D" w:rsidRPr="0082008B">
              <w:rPr>
                <w:rStyle w:val="afb"/>
                <w:noProof/>
              </w:rPr>
              <w:t>Контолер на Стая</w:t>
            </w:r>
            <w:r w:rsidR="0046185D">
              <w:rPr>
                <w:noProof/>
                <w:webHidden/>
              </w:rPr>
              <w:tab/>
            </w:r>
            <w:r w:rsidR="0046185D">
              <w:rPr>
                <w:noProof/>
                <w:webHidden/>
              </w:rPr>
              <w:fldChar w:fldCharType="begin"/>
            </w:r>
            <w:r w:rsidR="0046185D">
              <w:rPr>
                <w:noProof/>
                <w:webHidden/>
              </w:rPr>
              <w:instrText xml:space="preserve"> PAGEREF _Toc103343096 \h </w:instrText>
            </w:r>
            <w:r w:rsidR="0046185D">
              <w:rPr>
                <w:noProof/>
                <w:webHidden/>
              </w:rPr>
            </w:r>
            <w:r w:rsidR="0046185D">
              <w:rPr>
                <w:noProof/>
                <w:webHidden/>
              </w:rPr>
              <w:fldChar w:fldCharType="separate"/>
            </w:r>
            <w:r w:rsidR="0046185D">
              <w:rPr>
                <w:noProof/>
                <w:webHidden/>
              </w:rPr>
              <w:t>3</w:t>
            </w:r>
            <w:r w:rsidR="0046185D">
              <w:rPr>
                <w:noProof/>
                <w:webHidden/>
              </w:rPr>
              <w:fldChar w:fldCharType="end"/>
            </w:r>
          </w:hyperlink>
        </w:p>
        <w:p w14:paraId="5CD493EC" w14:textId="5BEEE346" w:rsidR="0046185D" w:rsidRDefault="00200166">
          <w:pPr>
            <w:pStyle w:val="31"/>
            <w:tabs>
              <w:tab w:val="right" w:leader="dot" w:pos="9016"/>
            </w:tabs>
            <w:rPr>
              <w:noProof/>
              <w:kern w:val="0"/>
              <w:lang w:eastAsia="bg-BG"/>
              <w14:ligatures w14:val="none"/>
            </w:rPr>
          </w:pPr>
          <w:hyperlink w:anchor="_Toc103343097" w:history="1">
            <w:r w:rsidR="0046185D" w:rsidRPr="0082008B">
              <w:rPr>
                <w:rStyle w:val="afb"/>
                <w:noProof/>
              </w:rPr>
              <w:t>Контолер на резервация</w:t>
            </w:r>
            <w:r w:rsidR="0046185D">
              <w:rPr>
                <w:noProof/>
                <w:webHidden/>
              </w:rPr>
              <w:tab/>
            </w:r>
            <w:r w:rsidR="0046185D">
              <w:rPr>
                <w:noProof/>
                <w:webHidden/>
              </w:rPr>
              <w:fldChar w:fldCharType="begin"/>
            </w:r>
            <w:r w:rsidR="0046185D">
              <w:rPr>
                <w:noProof/>
                <w:webHidden/>
              </w:rPr>
              <w:instrText xml:space="preserve"> PAGEREF _Toc103343097 \h </w:instrText>
            </w:r>
            <w:r w:rsidR="0046185D">
              <w:rPr>
                <w:noProof/>
                <w:webHidden/>
              </w:rPr>
            </w:r>
            <w:r w:rsidR="0046185D">
              <w:rPr>
                <w:noProof/>
                <w:webHidden/>
              </w:rPr>
              <w:fldChar w:fldCharType="separate"/>
            </w:r>
            <w:r w:rsidR="0046185D">
              <w:rPr>
                <w:noProof/>
                <w:webHidden/>
              </w:rPr>
              <w:t>4</w:t>
            </w:r>
            <w:r w:rsidR="0046185D">
              <w:rPr>
                <w:noProof/>
                <w:webHidden/>
              </w:rPr>
              <w:fldChar w:fldCharType="end"/>
            </w:r>
          </w:hyperlink>
        </w:p>
        <w:p w14:paraId="623BAFCE" w14:textId="57473F32" w:rsidR="0046185D" w:rsidRDefault="00200166">
          <w:pPr>
            <w:pStyle w:val="31"/>
            <w:tabs>
              <w:tab w:val="right" w:leader="dot" w:pos="9016"/>
            </w:tabs>
            <w:rPr>
              <w:noProof/>
              <w:kern w:val="0"/>
              <w:lang w:eastAsia="bg-BG"/>
              <w14:ligatures w14:val="none"/>
            </w:rPr>
          </w:pPr>
          <w:hyperlink w:anchor="_Toc103343098" w:history="1">
            <w:r w:rsidR="0046185D" w:rsidRPr="0082008B">
              <w:rPr>
                <w:rStyle w:val="afb"/>
                <w:noProof/>
              </w:rPr>
              <w:t>Контолер на затворена Стая</w:t>
            </w:r>
            <w:r w:rsidR="0046185D">
              <w:rPr>
                <w:noProof/>
                <w:webHidden/>
              </w:rPr>
              <w:tab/>
            </w:r>
            <w:r w:rsidR="0046185D">
              <w:rPr>
                <w:noProof/>
                <w:webHidden/>
              </w:rPr>
              <w:fldChar w:fldCharType="begin"/>
            </w:r>
            <w:r w:rsidR="0046185D">
              <w:rPr>
                <w:noProof/>
                <w:webHidden/>
              </w:rPr>
              <w:instrText xml:space="preserve"> PAGEREF _Toc103343098 \h </w:instrText>
            </w:r>
            <w:r w:rsidR="0046185D">
              <w:rPr>
                <w:noProof/>
                <w:webHidden/>
              </w:rPr>
            </w:r>
            <w:r w:rsidR="0046185D">
              <w:rPr>
                <w:noProof/>
                <w:webHidden/>
              </w:rPr>
              <w:fldChar w:fldCharType="separate"/>
            </w:r>
            <w:r w:rsidR="0046185D">
              <w:rPr>
                <w:noProof/>
                <w:webHidden/>
              </w:rPr>
              <w:t>4</w:t>
            </w:r>
            <w:r w:rsidR="0046185D">
              <w:rPr>
                <w:noProof/>
                <w:webHidden/>
              </w:rPr>
              <w:fldChar w:fldCharType="end"/>
            </w:r>
          </w:hyperlink>
        </w:p>
        <w:p w14:paraId="26D46155" w14:textId="10260A65" w:rsidR="0046185D" w:rsidRDefault="00200166">
          <w:pPr>
            <w:pStyle w:val="13"/>
            <w:tabs>
              <w:tab w:val="right" w:leader="dot" w:pos="9016"/>
            </w:tabs>
            <w:rPr>
              <w:noProof/>
              <w:kern w:val="0"/>
              <w:lang w:eastAsia="bg-BG"/>
              <w14:ligatures w14:val="none"/>
            </w:rPr>
          </w:pPr>
          <w:hyperlink w:anchor="_Toc103343099" w:history="1">
            <w:r w:rsidR="0046185D" w:rsidRPr="0082008B">
              <w:rPr>
                <w:rStyle w:val="afb"/>
                <w:noProof/>
              </w:rPr>
              <w:t>Идеи за бъдещо развитие</w:t>
            </w:r>
            <w:r w:rsidR="0046185D">
              <w:rPr>
                <w:noProof/>
                <w:webHidden/>
              </w:rPr>
              <w:tab/>
            </w:r>
            <w:r w:rsidR="0046185D">
              <w:rPr>
                <w:noProof/>
                <w:webHidden/>
              </w:rPr>
              <w:fldChar w:fldCharType="begin"/>
            </w:r>
            <w:r w:rsidR="0046185D">
              <w:rPr>
                <w:noProof/>
                <w:webHidden/>
              </w:rPr>
              <w:instrText xml:space="preserve"> PAGEREF _Toc103343099 \h </w:instrText>
            </w:r>
            <w:r w:rsidR="0046185D">
              <w:rPr>
                <w:noProof/>
                <w:webHidden/>
              </w:rPr>
            </w:r>
            <w:r w:rsidR="0046185D">
              <w:rPr>
                <w:noProof/>
                <w:webHidden/>
              </w:rPr>
              <w:fldChar w:fldCharType="separate"/>
            </w:r>
            <w:r w:rsidR="0046185D">
              <w:rPr>
                <w:noProof/>
                <w:webHidden/>
              </w:rPr>
              <w:t>4</w:t>
            </w:r>
            <w:r w:rsidR="0046185D">
              <w:rPr>
                <w:noProof/>
                <w:webHidden/>
              </w:rPr>
              <w:fldChar w:fldCharType="end"/>
            </w:r>
          </w:hyperlink>
        </w:p>
        <w:p w14:paraId="3CA6B825" w14:textId="07FB1903" w:rsidR="0046185D" w:rsidRDefault="00200166">
          <w:pPr>
            <w:pStyle w:val="13"/>
            <w:tabs>
              <w:tab w:val="right" w:leader="dot" w:pos="9016"/>
            </w:tabs>
            <w:rPr>
              <w:noProof/>
              <w:kern w:val="0"/>
              <w:lang w:eastAsia="bg-BG"/>
              <w14:ligatures w14:val="none"/>
            </w:rPr>
          </w:pPr>
          <w:hyperlink w:anchor="_Toc103343100" w:history="1">
            <w:r w:rsidR="0046185D" w:rsidRPr="0082008B">
              <w:rPr>
                <w:rStyle w:val="afb"/>
                <w:noProof/>
              </w:rPr>
              <w:t xml:space="preserve">Линк към </w:t>
            </w:r>
            <w:r w:rsidR="0046185D" w:rsidRPr="0082008B">
              <w:rPr>
                <w:rStyle w:val="afb"/>
                <w:noProof/>
                <w:lang w:val="en-US"/>
              </w:rPr>
              <w:t>Github</w:t>
            </w:r>
            <w:r w:rsidR="0046185D">
              <w:rPr>
                <w:noProof/>
                <w:webHidden/>
              </w:rPr>
              <w:tab/>
            </w:r>
            <w:r w:rsidR="0046185D">
              <w:rPr>
                <w:noProof/>
                <w:webHidden/>
              </w:rPr>
              <w:fldChar w:fldCharType="begin"/>
            </w:r>
            <w:r w:rsidR="0046185D">
              <w:rPr>
                <w:noProof/>
                <w:webHidden/>
              </w:rPr>
              <w:instrText xml:space="preserve"> PAGEREF _Toc103343100 \h </w:instrText>
            </w:r>
            <w:r w:rsidR="0046185D">
              <w:rPr>
                <w:noProof/>
                <w:webHidden/>
              </w:rPr>
            </w:r>
            <w:r w:rsidR="0046185D">
              <w:rPr>
                <w:noProof/>
                <w:webHidden/>
              </w:rPr>
              <w:fldChar w:fldCharType="separate"/>
            </w:r>
            <w:r w:rsidR="0046185D">
              <w:rPr>
                <w:noProof/>
                <w:webHidden/>
              </w:rPr>
              <w:t>5</w:t>
            </w:r>
            <w:r w:rsidR="0046185D">
              <w:rPr>
                <w:noProof/>
                <w:webHidden/>
              </w:rPr>
              <w:fldChar w:fldCharType="end"/>
            </w:r>
          </w:hyperlink>
        </w:p>
        <w:p w14:paraId="678C9154" w14:textId="62F33B1B" w:rsidR="009638B4" w:rsidRPr="00530B35" w:rsidRDefault="009638B4">
          <w:r w:rsidRPr="00530B35">
            <w:rPr>
              <w:b/>
              <w:bCs/>
            </w:rPr>
            <w:fldChar w:fldCharType="end"/>
          </w:r>
        </w:p>
      </w:sdtContent>
    </w:sdt>
    <w:bookmarkStart w:id="0" w:name="_Toc103343081"/>
    <w:p w14:paraId="119E8E1B" w14:textId="2C5C61C5" w:rsidR="00907CBB" w:rsidRPr="00530B35" w:rsidRDefault="00200166" w:rsidP="00B65DFF">
      <w:pPr>
        <w:pStyle w:val="1"/>
        <w:pageBreakBefore/>
        <w:ind w:left="74" w:right="74"/>
        <w:rPr>
          <w:noProof/>
        </w:rPr>
      </w:pPr>
      <w:sdt>
        <w:sdtPr>
          <w:rPr>
            <w:noProof/>
          </w:rPr>
          <w:alias w:val="Въведете заглавие:"/>
          <w:tag w:val=""/>
          <w:id w:val="1901021919"/>
          <w:placeholder>
            <w:docPart w:val="6DD7155F55294275A7685C7F86223DFA"/>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E76A6" w:rsidRPr="00530B35">
            <w:rPr>
              <w:noProof/>
            </w:rPr>
            <w:t>Кратко описание на класовете</w:t>
          </w:r>
        </w:sdtContent>
      </w:sdt>
      <w:bookmarkEnd w:id="0"/>
    </w:p>
    <w:p w14:paraId="56FA6D37" w14:textId="64435372" w:rsidR="00B64137" w:rsidRPr="00530B35" w:rsidRDefault="00661D6E" w:rsidP="004B3D29">
      <w:pPr>
        <w:ind w:left="0"/>
        <w:rPr>
          <w:noProof/>
        </w:rPr>
      </w:pPr>
      <w:r w:rsidRPr="00530B35">
        <w:rPr>
          <w:noProof/>
        </w:rPr>
        <w:tab/>
        <w:t>След като се запознах</w:t>
      </w:r>
      <w:r w:rsidR="004B3D29" w:rsidRPr="00530B35">
        <w:rPr>
          <w:noProof/>
        </w:rPr>
        <w:t xml:space="preserve"> </w:t>
      </w:r>
      <w:r w:rsidRPr="00530B35">
        <w:rPr>
          <w:noProof/>
        </w:rPr>
        <w:t>с изискванията на проекта, реших да го реализирам чрез MVC (</w:t>
      </w:r>
      <w:r w:rsidRPr="00530B35">
        <w:rPr>
          <w:b/>
          <w:bCs/>
          <w:noProof/>
        </w:rPr>
        <w:t>Model-View-Controller</w:t>
      </w:r>
      <w:r w:rsidRPr="00530B35">
        <w:rPr>
          <w:noProof/>
        </w:rPr>
        <w:t>) модела. Затова направих базови класве за стая (room), резервация (</w:t>
      </w:r>
      <w:r w:rsidRPr="00530B35">
        <w:rPr>
          <w:b/>
          <w:bCs/>
          <w:noProof/>
        </w:rPr>
        <w:t>reservation</w:t>
      </w:r>
      <w:r w:rsidRPr="00530B35">
        <w:rPr>
          <w:noProof/>
        </w:rPr>
        <w:t>) и за затворена стая (</w:t>
      </w:r>
      <w:r w:rsidRPr="00530B35">
        <w:rPr>
          <w:b/>
          <w:bCs/>
          <w:noProof/>
        </w:rPr>
        <w:t>closeRoom</w:t>
      </w:r>
      <w:r w:rsidRPr="00530B35">
        <w:rPr>
          <w:noProof/>
        </w:rPr>
        <w:t>), както и класове за дата (</w:t>
      </w:r>
      <w:r w:rsidRPr="00530B35">
        <w:rPr>
          <w:b/>
          <w:bCs/>
          <w:noProof/>
        </w:rPr>
        <w:t>Date</w:t>
      </w:r>
      <w:r w:rsidRPr="00530B35">
        <w:rPr>
          <w:noProof/>
        </w:rPr>
        <w:t>), време (</w:t>
      </w:r>
      <w:r w:rsidRPr="00530B35">
        <w:rPr>
          <w:b/>
          <w:bCs/>
          <w:noProof/>
        </w:rPr>
        <w:t>Time</w:t>
      </w:r>
      <w:r w:rsidRPr="00530B35">
        <w:rPr>
          <w:noProof/>
        </w:rPr>
        <w:t>), и период (</w:t>
      </w:r>
      <w:r w:rsidRPr="00530B35">
        <w:rPr>
          <w:b/>
          <w:bCs/>
          <w:noProof/>
        </w:rPr>
        <w:t>Period</w:t>
      </w:r>
      <w:r w:rsidRPr="00530B35">
        <w:rPr>
          <w:noProof/>
        </w:rPr>
        <w:t xml:space="preserve">). </w:t>
      </w:r>
    </w:p>
    <w:p w14:paraId="2BED0E03" w14:textId="603CC6C6" w:rsidR="00B64137" w:rsidRPr="00530B35" w:rsidRDefault="00D2059E" w:rsidP="00B64137">
      <w:pPr>
        <w:ind w:firstLine="648"/>
        <w:rPr>
          <w:noProof/>
        </w:rPr>
      </w:pPr>
      <w:r w:rsidRPr="00530B35">
        <w:rPr>
          <w:noProof/>
        </w:rPr>
        <w:t>След това започнах да изграждам бизнес логиката на приложението и как да обработва множество от</w:t>
      </w:r>
      <w:r w:rsidR="00B64137" w:rsidRPr="00530B35">
        <w:rPr>
          <w:noProof/>
        </w:rPr>
        <w:t xml:space="preserve"> информация за стая (</w:t>
      </w:r>
      <w:r w:rsidR="00B64137" w:rsidRPr="00530B35">
        <w:rPr>
          <w:b/>
          <w:bCs/>
          <w:noProof/>
        </w:rPr>
        <w:t>RoomsService</w:t>
      </w:r>
      <w:r w:rsidR="00B64137" w:rsidRPr="00530B35">
        <w:rPr>
          <w:noProof/>
        </w:rPr>
        <w:t>), резервация (</w:t>
      </w:r>
      <w:r w:rsidR="00B64137" w:rsidRPr="00530B35">
        <w:rPr>
          <w:b/>
          <w:bCs/>
          <w:noProof/>
        </w:rPr>
        <w:t>ReservationsService</w:t>
      </w:r>
      <w:r w:rsidR="00B64137" w:rsidRPr="00530B35">
        <w:rPr>
          <w:noProof/>
        </w:rPr>
        <w:t>) и затворяне на стая (</w:t>
      </w:r>
      <w:r w:rsidR="00B64137" w:rsidRPr="00530B35">
        <w:rPr>
          <w:b/>
          <w:bCs/>
          <w:noProof/>
        </w:rPr>
        <w:t>CloseRoomsService</w:t>
      </w:r>
      <w:r w:rsidR="00B64137" w:rsidRPr="00530B35">
        <w:rPr>
          <w:noProof/>
        </w:rPr>
        <w:t xml:space="preserve">). </w:t>
      </w:r>
      <w:r w:rsidRPr="00530B35">
        <w:rPr>
          <w:noProof/>
        </w:rPr>
        <w:t xml:space="preserve"> </w:t>
      </w:r>
    </w:p>
    <w:p w14:paraId="59CC6D7C" w14:textId="007EE02E" w:rsidR="00907CBB" w:rsidRPr="00530B35" w:rsidRDefault="00B64137" w:rsidP="000B10D8">
      <w:pPr>
        <w:ind w:firstLine="648"/>
        <w:rPr>
          <w:noProof/>
        </w:rPr>
      </w:pPr>
      <w:r w:rsidRPr="00530B35">
        <w:rPr>
          <w:noProof/>
        </w:rPr>
        <w:t>Накрая изградих контролери за стаи (</w:t>
      </w:r>
      <w:r w:rsidRPr="00530B35">
        <w:rPr>
          <w:b/>
          <w:bCs/>
          <w:noProof/>
        </w:rPr>
        <w:t>RoomsController</w:t>
      </w:r>
      <w:r w:rsidRPr="00530B35">
        <w:rPr>
          <w:noProof/>
        </w:rPr>
        <w:t>), резервация (</w:t>
      </w:r>
      <w:r w:rsidRPr="00530B35">
        <w:rPr>
          <w:b/>
          <w:bCs/>
          <w:noProof/>
        </w:rPr>
        <w:t>ReservationsController</w:t>
      </w:r>
      <w:r w:rsidRPr="00530B35">
        <w:rPr>
          <w:noProof/>
        </w:rPr>
        <w:t>) и затворяне на стая (</w:t>
      </w:r>
      <w:r w:rsidRPr="00530B35">
        <w:rPr>
          <w:b/>
          <w:bCs/>
          <w:noProof/>
        </w:rPr>
        <w:t>CloseRoomsController</w:t>
      </w:r>
      <w:r w:rsidRPr="00530B35">
        <w:rPr>
          <w:noProof/>
        </w:rPr>
        <w:t>)</w:t>
      </w:r>
      <w:r w:rsidR="004B3D29" w:rsidRPr="00530B35">
        <w:rPr>
          <w:noProof/>
        </w:rPr>
        <w:t>. Те управляват кога кой метод да се извика от бизнес логиката. Също така контролерите имат достъп до файлове</w:t>
      </w:r>
      <w:r w:rsidR="000B10D8" w:rsidRPr="00530B35">
        <w:rPr>
          <w:noProof/>
        </w:rPr>
        <w:t>.</w:t>
      </w:r>
    </w:p>
    <w:p w14:paraId="128299B2" w14:textId="3FB39E53" w:rsidR="00907CBB" w:rsidRPr="00530B35" w:rsidRDefault="00AE77ED" w:rsidP="00C4298C">
      <w:pPr>
        <w:pStyle w:val="2"/>
        <w:ind w:left="0"/>
        <w:rPr>
          <w:noProof/>
        </w:rPr>
      </w:pPr>
      <w:bookmarkStart w:id="1" w:name="_Toc103343082"/>
      <w:r w:rsidRPr="00530B35">
        <w:rPr>
          <w:noProof/>
        </w:rPr>
        <w:t>Непредвидени проблеми</w:t>
      </w:r>
      <w:bookmarkEnd w:id="1"/>
    </w:p>
    <w:p w14:paraId="374F0819" w14:textId="0E33B9AE" w:rsidR="00907CBB" w:rsidRPr="00530B35" w:rsidRDefault="00C4298C" w:rsidP="00C4298C">
      <w:pPr>
        <w:ind w:firstLine="648"/>
        <w:rPr>
          <w:noProof/>
        </w:rPr>
      </w:pPr>
      <w:r w:rsidRPr="00530B35">
        <w:rPr>
          <w:noProof/>
        </w:rPr>
        <w:t>Проектът има лено задание, но реализацията беше много трудна</w:t>
      </w:r>
      <w:r w:rsidR="00AE77ED" w:rsidRPr="00530B35">
        <w:rPr>
          <w:noProof/>
        </w:rPr>
        <w:t xml:space="preserve"> и много дълга</w:t>
      </w:r>
      <w:r w:rsidRPr="00530B35">
        <w:rPr>
          <w:noProof/>
        </w:rPr>
        <w:t xml:space="preserve"> (40+ часа). Сблъсках се с много и различни проблеми, като например:</w:t>
      </w:r>
    </w:p>
    <w:p w14:paraId="1400A4DF" w14:textId="32ACB378" w:rsidR="00C4298C" w:rsidRPr="00530B35" w:rsidRDefault="000B10D8" w:rsidP="00C4298C">
      <w:pPr>
        <w:ind w:firstLine="648"/>
        <w:rPr>
          <w:noProof/>
        </w:rPr>
      </w:pPr>
      <w:r w:rsidRPr="00530B35">
        <w:rPr>
          <w:noProof/>
        </w:rPr>
        <w:t>Как да направя справка за всички свободни стаи в даден период? (4+ часа)</w:t>
      </w:r>
    </w:p>
    <w:p w14:paraId="3D11C1FF" w14:textId="02990657" w:rsidR="000B10D8" w:rsidRPr="00530B35" w:rsidRDefault="000B10D8" w:rsidP="00C4298C">
      <w:pPr>
        <w:ind w:firstLine="648"/>
        <w:rPr>
          <w:noProof/>
        </w:rPr>
      </w:pPr>
      <w:r w:rsidRPr="00530B35">
        <w:rPr>
          <w:noProof/>
        </w:rPr>
        <w:t>Как като не вкарам файловете с дефинициите на класовете (</w:t>
      </w:r>
      <w:r w:rsidRPr="00530B35">
        <w:rPr>
          <w:b/>
          <w:bCs/>
          <w:noProof/>
        </w:rPr>
        <w:t>*.h</w:t>
      </w:r>
      <w:r w:rsidRPr="00530B35">
        <w:rPr>
          <w:noProof/>
        </w:rPr>
        <w:t>)</w:t>
      </w:r>
      <w:r w:rsidR="002B18EB">
        <w:rPr>
          <w:noProof/>
        </w:rPr>
        <w:t xml:space="preserve"> </w:t>
      </w:r>
      <w:r w:rsidRPr="00530B35">
        <w:rPr>
          <w:noProof/>
        </w:rPr>
        <w:t>както трябва и всичко се чупи? (3+ часа)</w:t>
      </w:r>
    </w:p>
    <w:p w14:paraId="476635B6" w14:textId="17BA345D" w:rsidR="008E76A6" w:rsidRDefault="000B10D8" w:rsidP="008E76A6">
      <w:pPr>
        <w:ind w:firstLine="648"/>
        <w:rPr>
          <w:noProof/>
        </w:rPr>
      </w:pPr>
      <w:r w:rsidRPr="00530B35">
        <w:rPr>
          <w:noProof/>
        </w:rPr>
        <w:t>Как не се пише код?</w:t>
      </w:r>
    </w:p>
    <w:p w14:paraId="5D77A3BB" w14:textId="225F53B7" w:rsidR="00D94CD7" w:rsidRDefault="000301AD" w:rsidP="008E76A6">
      <w:pPr>
        <w:ind w:firstLine="648"/>
        <w:rPr>
          <w:noProof/>
        </w:rPr>
      </w:pPr>
      <w:r>
        <w:rPr>
          <w:noProof/>
        </w:rPr>
        <w:drawing>
          <wp:anchor distT="0" distB="0" distL="114300" distR="114300" simplePos="0" relativeHeight="251664384" behindDoc="0" locked="0" layoutInCell="1" allowOverlap="1" wp14:anchorId="506A783E" wp14:editId="78BCB42D">
            <wp:simplePos x="0" y="0"/>
            <wp:positionH relativeFrom="column">
              <wp:posOffset>3275965</wp:posOffset>
            </wp:positionH>
            <wp:positionV relativeFrom="paragraph">
              <wp:posOffset>760730</wp:posOffset>
            </wp:positionV>
            <wp:extent cx="2536825" cy="2432050"/>
            <wp:effectExtent l="0" t="0" r="0" b="6350"/>
            <wp:wrapSquare wrapText="bothSides"/>
            <wp:docPr id="4" name="Картина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5671" b="7437"/>
                    <a:stretch/>
                  </pic:blipFill>
                  <pic:spPr bwMode="auto">
                    <a:xfrm>
                      <a:off x="0" y="0"/>
                      <a:ext cx="2536825" cy="24320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94CD7">
        <w:rPr>
          <w:noProof/>
        </w:rPr>
        <w:t xml:space="preserve">Стартиране на проекта – в последната си версия проекта има грашка при стартиране (код </w:t>
      </w:r>
      <w:r w:rsidR="00D94CD7" w:rsidRPr="00D94CD7">
        <w:rPr>
          <w:noProof/>
        </w:rPr>
        <w:t>-1073740940</w:t>
      </w:r>
      <w:r w:rsidR="00D94CD7">
        <w:rPr>
          <w:noProof/>
        </w:rPr>
        <w:t>) и понякога не може да зареди както трябва. Но след няколко пускания започва да работи, без да има видима причина затова (може нещо да бърка файловето, но не мога да го хвана от къде се получава така):</w:t>
      </w:r>
      <w:r w:rsidR="00BB0280" w:rsidRPr="00BB0280">
        <w:rPr>
          <w:noProof/>
        </w:rPr>
        <w:t xml:space="preserve"> </w:t>
      </w:r>
    </w:p>
    <w:p w14:paraId="7A5393D3" w14:textId="3E1B5B90" w:rsidR="00D94CD7" w:rsidRPr="00530B35" w:rsidRDefault="000301AD" w:rsidP="008E76A6">
      <w:pPr>
        <w:ind w:firstLine="648"/>
        <w:rPr>
          <w:noProof/>
        </w:rPr>
      </w:pPr>
      <w:r>
        <w:rPr>
          <w:noProof/>
        </w:rPr>
        <w:drawing>
          <wp:anchor distT="0" distB="0" distL="114300" distR="114300" simplePos="0" relativeHeight="251662336" behindDoc="0" locked="0" layoutInCell="1" allowOverlap="1" wp14:anchorId="07FD6D4F" wp14:editId="064E04A1">
            <wp:simplePos x="0" y="0"/>
            <wp:positionH relativeFrom="column">
              <wp:posOffset>-622935</wp:posOffset>
            </wp:positionH>
            <wp:positionV relativeFrom="paragraph">
              <wp:posOffset>199390</wp:posOffset>
            </wp:positionV>
            <wp:extent cx="3777615" cy="1962150"/>
            <wp:effectExtent l="0" t="0" r="0" b="0"/>
            <wp:wrapSquare wrapText="bothSides"/>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615" cy="1962150"/>
                    </a:xfrm>
                    <a:prstGeom prst="rect">
                      <a:avLst/>
                    </a:prstGeom>
                  </pic:spPr>
                </pic:pic>
              </a:graphicData>
            </a:graphic>
            <wp14:sizeRelH relativeFrom="margin">
              <wp14:pctWidth>0</wp14:pctWidth>
            </wp14:sizeRelH>
            <wp14:sizeRelV relativeFrom="margin">
              <wp14:pctHeight>0</wp14:pctHeight>
            </wp14:sizeRelV>
          </wp:anchor>
        </w:drawing>
      </w:r>
    </w:p>
    <w:bookmarkStart w:id="2" w:name="_Toc103343083"/>
    <w:p w14:paraId="564ADC71" w14:textId="13C23641" w:rsidR="0087246F" w:rsidRPr="00530B35" w:rsidRDefault="00200166" w:rsidP="0087246F">
      <w:pPr>
        <w:pStyle w:val="1"/>
        <w:rPr>
          <w:noProof/>
        </w:rPr>
      </w:pPr>
      <w:sdt>
        <w:sdtPr>
          <w:rPr>
            <w:noProof/>
          </w:rPr>
          <w:alias w:val="Въведете заглавие:"/>
          <w:tag w:val=""/>
          <w:id w:val="-71978931"/>
          <w:placeholder>
            <w:docPart w:val="84A5E03289D74A959991A2DB6B2245DF"/>
          </w:placeholder>
          <w:dataBinding w:prefixMappings="xmlns:ns0='http://purl.org/dc/elements/1.1/' xmlns:ns1='http://schemas.openxmlformats.org/package/2006/metadata/core-properties' " w:xpath="/ns1:coreProperties[1]/ns1:keywords[1]" w:storeItemID="{6C3C8BC8-F283-45AE-878A-BAB7291924A1}"/>
          <w15:appearance w15:val="hidden"/>
          <w:text/>
        </w:sdtPr>
        <w:sdtEndPr/>
        <w:sdtContent>
          <w:r w:rsidR="008E76A6" w:rsidRPr="00530B35">
            <w:rPr>
              <w:noProof/>
            </w:rPr>
            <w:t>Кратко описание на класовете</w:t>
          </w:r>
        </w:sdtContent>
      </w:sdt>
      <w:bookmarkEnd w:id="2"/>
    </w:p>
    <w:p w14:paraId="641E7006" w14:textId="40605BC5" w:rsidR="00310EDD" w:rsidRPr="00530B35" w:rsidRDefault="006C24D9" w:rsidP="00310EDD">
      <w:pPr>
        <w:pStyle w:val="2"/>
        <w:rPr>
          <w:noProof/>
        </w:rPr>
      </w:pPr>
      <w:bookmarkStart w:id="3" w:name="_Toc103343084"/>
      <w:r>
        <w:rPr>
          <w:noProof/>
        </w:rPr>
        <w:t>С</w:t>
      </w:r>
      <w:r w:rsidR="00310EDD" w:rsidRPr="00530B35">
        <w:rPr>
          <w:noProof/>
        </w:rPr>
        <w:t>труктура на класовете за модели (стая, резервация, затворена стая)</w:t>
      </w:r>
      <w:bookmarkEnd w:id="3"/>
    </w:p>
    <w:p w14:paraId="2F7CC79E" w14:textId="39FB8A09" w:rsidR="008E76A6" w:rsidRDefault="001E3629" w:rsidP="001E3629">
      <w:pPr>
        <w:ind w:firstLine="648"/>
        <w:rPr>
          <w:noProof/>
        </w:rPr>
      </w:pPr>
      <w:r w:rsidRPr="00530B35">
        <w:rPr>
          <w:noProof/>
        </w:rPr>
        <w:drawing>
          <wp:anchor distT="0" distB="0" distL="114300" distR="114300" simplePos="0" relativeHeight="251660288" behindDoc="0" locked="0" layoutInCell="1" allowOverlap="1" wp14:anchorId="3B398579" wp14:editId="64AC87E9">
            <wp:simplePos x="0" y="0"/>
            <wp:positionH relativeFrom="column">
              <wp:posOffset>-27305</wp:posOffset>
            </wp:positionH>
            <wp:positionV relativeFrom="paragraph">
              <wp:posOffset>24130</wp:posOffset>
            </wp:positionV>
            <wp:extent cx="3590925" cy="3025140"/>
            <wp:effectExtent l="0" t="0" r="9525" b="3810"/>
            <wp:wrapSquare wrapText="bothSides"/>
            <wp:docPr id="1" name="Картина 1" descr="Картина, която съдържа текст, черен, монитор,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1" descr="Картина, която съдържа текст, черен, монитор, екранна снимка&#10;&#10;Описанието е генерирано автоматично"/>
                    <pic:cNvPicPr/>
                  </pic:nvPicPr>
                  <pic:blipFill>
                    <a:blip r:embed="rId11"/>
                    <a:stretch>
                      <a:fillRect/>
                    </a:stretch>
                  </pic:blipFill>
                  <pic:spPr>
                    <a:xfrm>
                      <a:off x="0" y="0"/>
                      <a:ext cx="3590925" cy="3025140"/>
                    </a:xfrm>
                    <a:prstGeom prst="rect">
                      <a:avLst/>
                    </a:prstGeom>
                  </pic:spPr>
                </pic:pic>
              </a:graphicData>
            </a:graphic>
            <wp14:sizeRelH relativeFrom="margin">
              <wp14:pctWidth>0</wp14:pctWidth>
            </wp14:sizeRelH>
            <wp14:sizeRelV relativeFrom="margin">
              <wp14:pctHeight>0</wp14:pctHeight>
            </wp14:sizeRelV>
          </wp:anchor>
        </w:drawing>
      </w:r>
      <w:r w:rsidR="008E76A6" w:rsidRPr="00530B35">
        <w:rPr>
          <w:noProof/>
        </w:rPr>
        <w:t xml:space="preserve">За </w:t>
      </w:r>
      <w:r w:rsidRPr="00530B35">
        <w:rPr>
          <w:noProof/>
        </w:rPr>
        <w:t xml:space="preserve">спестяване на време и </w:t>
      </w:r>
      <w:r w:rsidR="008E76A6" w:rsidRPr="00530B35">
        <w:rPr>
          <w:noProof/>
        </w:rPr>
        <w:t>по-лесно ползване на написаното във всеки клас съм написал оператор&gt;&gt; и оператор&lt;&lt;</w:t>
      </w:r>
      <w:r w:rsidRPr="00530B35">
        <w:rPr>
          <w:noProof/>
        </w:rPr>
        <w:t xml:space="preserve">. Това позволява бързо и удобни вземане и изпращане на данни от и към поток, независимо дали това е файл или конзола, защото съм написал както ofsream и ifstream потоците, така и ostream и istream потоците. </w:t>
      </w:r>
      <w:r w:rsidR="00310EDD" w:rsidRPr="00530B35">
        <w:rPr>
          <w:noProof/>
        </w:rPr>
        <w:t>При реализацията на проекта се наложи да има и написани оператори за сравненив в някои класове, за да може да бъде по-лесна и по-класива тяхната употреба.</w:t>
      </w:r>
    </w:p>
    <w:p w14:paraId="293A52D3" w14:textId="1BCAB4D3" w:rsidR="004C0DDE" w:rsidRPr="00530B35" w:rsidRDefault="004C0DDE" w:rsidP="004C0DDE">
      <w:pPr>
        <w:pStyle w:val="3"/>
        <w:rPr>
          <w:noProof/>
        </w:rPr>
      </w:pPr>
      <w:bookmarkStart w:id="4" w:name="_Toc103343085"/>
      <w:r>
        <w:rPr>
          <w:noProof/>
        </w:rPr>
        <w:t>Дата</w:t>
      </w:r>
      <w:bookmarkEnd w:id="4"/>
    </w:p>
    <w:p w14:paraId="63AE1A78" w14:textId="1BA71A6C" w:rsidR="004C0DDE" w:rsidRDefault="004C0DDE" w:rsidP="004C0DDE">
      <w:pPr>
        <w:ind w:firstLine="648"/>
        <w:rPr>
          <w:noProof/>
        </w:rPr>
      </w:pPr>
      <w:r w:rsidRPr="00530B35">
        <w:rPr>
          <w:noProof/>
        </w:rPr>
        <w:t xml:space="preserve">Класа за </w:t>
      </w:r>
      <w:r>
        <w:rPr>
          <w:noProof/>
        </w:rPr>
        <w:t xml:space="preserve">дата </w:t>
      </w:r>
      <w:r w:rsidRPr="00530B35">
        <w:rPr>
          <w:noProof/>
        </w:rPr>
        <w:t xml:space="preserve">съдържа </w:t>
      </w:r>
      <w:r>
        <w:rPr>
          <w:noProof/>
        </w:rPr>
        <w:t>ден, месец и година. Ако се въведат данни, които не отговарят на реалността (например: за месец 15), то те биват променени и нормализирани (месец 15 ще стане месец 3 и годината ще се увличи с едно). Това е бизнес-логиката (алгоритъм</w:t>
      </w:r>
      <w:r w:rsidR="001F0E92">
        <w:rPr>
          <w:noProof/>
        </w:rPr>
        <w:t>ът</w:t>
      </w:r>
      <w:r>
        <w:rPr>
          <w:noProof/>
        </w:rPr>
        <w:t xml:space="preserve">), която прилагам.  </w:t>
      </w:r>
    </w:p>
    <w:p w14:paraId="4E094D53" w14:textId="6E3789CB" w:rsidR="004C0DDE" w:rsidRPr="00530B35" w:rsidRDefault="004C0DDE" w:rsidP="004C0DDE">
      <w:pPr>
        <w:pStyle w:val="3"/>
        <w:rPr>
          <w:noProof/>
        </w:rPr>
      </w:pPr>
      <w:bookmarkStart w:id="5" w:name="_Toc103343086"/>
      <w:r>
        <w:rPr>
          <w:noProof/>
        </w:rPr>
        <w:t>Време</w:t>
      </w:r>
      <w:bookmarkEnd w:id="5"/>
    </w:p>
    <w:p w14:paraId="55E83BCC" w14:textId="61E6E7A1" w:rsidR="004C0DDE" w:rsidRDefault="004C0DDE" w:rsidP="004C0DDE">
      <w:pPr>
        <w:ind w:firstLine="648"/>
        <w:rPr>
          <w:noProof/>
        </w:rPr>
      </w:pPr>
      <w:r w:rsidRPr="00530B35">
        <w:rPr>
          <w:noProof/>
        </w:rPr>
        <w:t xml:space="preserve">Класа за </w:t>
      </w:r>
      <w:r>
        <w:rPr>
          <w:noProof/>
        </w:rPr>
        <w:t xml:space="preserve">времето </w:t>
      </w:r>
      <w:r w:rsidRPr="00530B35">
        <w:rPr>
          <w:noProof/>
        </w:rPr>
        <w:t xml:space="preserve">съдържа </w:t>
      </w:r>
      <w:r>
        <w:rPr>
          <w:noProof/>
        </w:rPr>
        <w:t>час и минути - бах решил, когато се прави резервация да се оказва от колко часа ще бъде резервирана</w:t>
      </w:r>
      <w:r w:rsidR="001F0E92">
        <w:rPr>
          <w:noProof/>
        </w:rPr>
        <w:t>. Посъветвах се с преподавател (др. доц. Ангелова), като казах, че това не е много нужно, защото в повечето хотели стая се наема от 14 часа и се освобождава до 10 часа. Тя потвърди моята теория, че не е нужно. Реших да не премахвам този клас, защото може някой ден да се иска фунцкионалност за време на престоя.</w:t>
      </w:r>
    </w:p>
    <w:p w14:paraId="32384483" w14:textId="2BDA2C1E" w:rsidR="001F0E92" w:rsidRPr="00530B35" w:rsidRDefault="001F0E92" w:rsidP="001F0E92">
      <w:pPr>
        <w:pStyle w:val="3"/>
        <w:rPr>
          <w:noProof/>
        </w:rPr>
      </w:pPr>
      <w:bookmarkStart w:id="6" w:name="_Toc103343087"/>
      <w:r>
        <w:rPr>
          <w:noProof/>
        </w:rPr>
        <w:t>Период</w:t>
      </w:r>
      <w:bookmarkEnd w:id="6"/>
    </w:p>
    <w:p w14:paraId="7215EBF0" w14:textId="7628A1E2" w:rsidR="004C0DDE" w:rsidRPr="00530B35" w:rsidRDefault="001F0E92" w:rsidP="001F0E92">
      <w:pPr>
        <w:ind w:firstLine="648"/>
        <w:rPr>
          <w:noProof/>
        </w:rPr>
      </w:pPr>
      <w:r w:rsidRPr="00530B35">
        <w:rPr>
          <w:noProof/>
        </w:rPr>
        <w:t xml:space="preserve">Класа за </w:t>
      </w:r>
      <w:r>
        <w:rPr>
          <w:noProof/>
        </w:rPr>
        <w:t xml:space="preserve">периода </w:t>
      </w:r>
      <w:r w:rsidRPr="00530B35">
        <w:rPr>
          <w:noProof/>
        </w:rPr>
        <w:t xml:space="preserve">съдържа </w:t>
      </w:r>
      <w:r>
        <w:rPr>
          <w:noProof/>
        </w:rPr>
        <w:t>ден от (</w:t>
      </w:r>
      <w:r>
        <w:rPr>
          <w:noProof/>
          <w:lang w:val="en-US"/>
        </w:rPr>
        <w:t>dayFrom</w:t>
      </w:r>
      <w:r>
        <w:rPr>
          <w:noProof/>
        </w:rPr>
        <w:t>)</w:t>
      </w:r>
      <w:r>
        <w:rPr>
          <w:noProof/>
          <w:lang w:val="en-US"/>
        </w:rPr>
        <w:t xml:space="preserve"> </w:t>
      </w:r>
      <w:r>
        <w:rPr>
          <w:noProof/>
        </w:rPr>
        <w:t>и ден до</w:t>
      </w:r>
      <w:r>
        <w:rPr>
          <w:noProof/>
          <w:lang w:val="en-US"/>
        </w:rPr>
        <w:t xml:space="preserve"> (dayTo)</w:t>
      </w:r>
      <w:r>
        <w:rPr>
          <w:noProof/>
        </w:rPr>
        <w:t>. Направих този клас, за да мога по-лесно да управлявам логиката свързана с тези данни – например дали ден до е след ден от</w:t>
      </w:r>
      <w:r w:rsidR="00A41461">
        <w:rPr>
          <w:noProof/>
        </w:rPr>
        <w:t xml:space="preserve"> или не е въведана информацията коректно.</w:t>
      </w:r>
    </w:p>
    <w:p w14:paraId="211EFCBF" w14:textId="3DBAB3E6" w:rsidR="00310EDD" w:rsidRPr="00530B35" w:rsidRDefault="006C24D9" w:rsidP="00310EDD">
      <w:pPr>
        <w:pStyle w:val="3"/>
        <w:rPr>
          <w:noProof/>
        </w:rPr>
      </w:pPr>
      <w:bookmarkStart w:id="7" w:name="_Toc103343088"/>
      <w:r>
        <w:rPr>
          <w:noProof/>
        </w:rPr>
        <w:t>С</w:t>
      </w:r>
      <w:r w:rsidR="00310EDD" w:rsidRPr="00530B35">
        <w:rPr>
          <w:noProof/>
        </w:rPr>
        <w:t>тая</w:t>
      </w:r>
      <w:bookmarkEnd w:id="7"/>
    </w:p>
    <w:p w14:paraId="7EAAE1F7" w14:textId="11EAD8F6" w:rsidR="008E76A6" w:rsidRPr="00530B35" w:rsidRDefault="0087246F" w:rsidP="00C4298C">
      <w:pPr>
        <w:ind w:firstLine="648"/>
        <w:rPr>
          <w:noProof/>
        </w:rPr>
      </w:pPr>
      <w:r w:rsidRPr="00530B35">
        <w:rPr>
          <w:noProof/>
        </w:rPr>
        <w:t>Класа за стаята съдържа идентификационен номер и брой легла с нужните допълнителни функции за вземане и подаване на информация.</w:t>
      </w:r>
    </w:p>
    <w:p w14:paraId="7991FDD3" w14:textId="5C046CE1" w:rsidR="00310EDD" w:rsidRPr="00530B35" w:rsidRDefault="006C24D9" w:rsidP="00310EDD">
      <w:pPr>
        <w:pStyle w:val="3"/>
        <w:rPr>
          <w:noProof/>
        </w:rPr>
      </w:pPr>
      <w:bookmarkStart w:id="8" w:name="_Toc103343089"/>
      <w:r>
        <w:rPr>
          <w:noProof/>
        </w:rPr>
        <w:t>Р</w:t>
      </w:r>
      <w:r w:rsidR="00310EDD" w:rsidRPr="00530B35">
        <w:rPr>
          <w:noProof/>
        </w:rPr>
        <w:t>езервация</w:t>
      </w:r>
      <w:bookmarkEnd w:id="8"/>
    </w:p>
    <w:p w14:paraId="246119EB" w14:textId="4DB6CDEB" w:rsidR="00530B35" w:rsidRDefault="0087246F" w:rsidP="00530B35">
      <w:pPr>
        <w:ind w:firstLine="648"/>
        <w:rPr>
          <w:noProof/>
        </w:rPr>
      </w:pPr>
      <w:r w:rsidRPr="00530B35">
        <w:rPr>
          <w:noProof/>
        </w:rPr>
        <w:t>Класа за резервация съ</w:t>
      </w:r>
      <w:r w:rsidR="00530B35">
        <w:rPr>
          <w:noProof/>
        </w:rPr>
        <w:t>д</w:t>
      </w:r>
      <w:r w:rsidRPr="00530B35">
        <w:rPr>
          <w:noProof/>
        </w:rPr>
        <w:t xml:space="preserve">ържа </w:t>
      </w:r>
      <w:r w:rsidR="00530B35" w:rsidRPr="00530B35">
        <w:rPr>
          <w:noProof/>
        </w:rPr>
        <w:t>идентификационен номер</w:t>
      </w:r>
      <w:r w:rsidR="00530B35">
        <w:rPr>
          <w:noProof/>
        </w:rPr>
        <w:t xml:space="preserve">, дата на настаняване, дата на напускане, </w:t>
      </w:r>
      <w:r w:rsidR="00530B35" w:rsidRPr="00530B35">
        <w:rPr>
          <w:noProof/>
        </w:rPr>
        <w:t xml:space="preserve">идентификационен номер </w:t>
      </w:r>
      <w:r w:rsidR="00530B35">
        <w:rPr>
          <w:noProof/>
        </w:rPr>
        <w:t>на стаята и име на гост. Т</w:t>
      </w:r>
      <w:r w:rsidR="00414B33">
        <w:rPr>
          <w:noProof/>
        </w:rPr>
        <w:t>у</w:t>
      </w:r>
      <w:r w:rsidR="00530B35">
        <w:rPr>
          <w:noProof/>
        </w:rPr>
        <w:t xml:space="preserve">к съм добавил </w:t>
      </w:r>
      <w:r w:rsidR="00530B35" w:rsidRPr="00530B35">
        <w:rPr>
          <w:noProof/>
        </w:rPr>
        <w:t>нужните до</w:t>
      </w:r>
      <w:r w:rsidR="00530B35">
        <w:rPr>
          <w:noProof/>
        </w:rPr>
        <w:t xml:space="preserve"> фунцкии </w:t>
      </w:r>
      <w:r w:rsidR="00530B35" w:rsidRPr="00530B35">
        <w:rPr>
          <w:noProof/>
        </w:rPr>
        <w:t>за вземане и подаване на информация.</w:t>
      </w:r>
      <w:r w:rsidR="00530B35">
        <w:rPr>
          <w:noProof/>
        </w:rPr>
        <w:t xml:space="preserve"> Като съм добавил и други методи за:</w:t>
      </w:r>
    </w:p>
    <w:p w14:paraId="1D1DC436" w14:textId="77777777" w:rsidR="003F1239" w:rsidRDefault="00530B35" w:rsidP="003F1239">
      <w:pPr>
        <w:pStyle w:val="afe"/>
        <w:numPr>
          <w:ilvl w:val="0"/>
          <w:numId w:val="14"/>
        </w:numPr>
        <w:rPr>
          <w:noProof/>
        </w:rPr>
      </w:pPr>
      <w:r>
        <w:rPr>
          <w:noProof/>
        </w:rPr>
        <w:t>Резервацията е в даден период;</w:t>
      </w:r>
    </w:p>
    <w:p w14:paraId="14390DD9" w14:textId="022D40DB" w:rsidR="00530B35" w:rsidRDefault="00414B33" w:rsidP="003F1239">
      <w:pPr>
        <w:pStyle w:val="afe"/>
        <w:numPr>
          <w:ilvl w:val="0"/>
          <w:numId w:val="14"/>
        </w:numPr>
        <w:rPr>
          <w:noProof/>
        </w:rPr>
      </w:pPr>
      <w:r>
        <w:rPr>
          <w:noProof/>
        </w:rPr>
        <w:t xml:space="preserve">Запис на резервацията в </w:t>
      </w:r>
      <w:r w:rsidRPr="003F1239">
        <w:rPr>
          <w:b/>
          <w:bCs/>
          <w:noProof/>
        </w:rPr>
        <w:t>текстови</w:t>
      </w:r>
      <w:r>
        <w:rPr>
          <w:noProof/>
        </w:rPr>
        <w:t xml:space="preserve"> файл.</w:t>
      </w:r>
    </w:p>
    <w:p w14:paraId="088D1BCE" w14:textId="7E2F9CC2" w:rsidR="00414B33" w:rsidRPr="00530B35" w:rsidRDefault="006C24D9" w:rsidP="00414B33">
      <w:pPr>
        <w:pStyle w:val="3"/>
        <w:rPr>
          <w:noProof/>
        </w:rPr>
      </w:pPr>
      <w:bookmarkStart w:id="9" w:name="_Toc103343090"/>
      <w:r>
        <w:rPr>
          <w:noProof/>
        </w:rPr>
        <w:lastRenderedPageBreak/>
        <w:t>З</w:t>
      </w:r>
      <w:r w:rsidR="00414B33">
        <w:rPr>
          <w:noProof/>
        </w:rPr>
        <w:t>атворена стая</w:t>
      </w:r>
      <w:bookmarkEnd w:id="9"/>
    </w:p>
    <w:p w14:paraId="3291F12E" w14:textId="6A3F526D" w:rsidR="00414B33" w:rsidRPr="00530B35" w:rsidRDefault="00414B33" w:rsidP="00414B33">
      <w:pPr>
        <w:ind w:firstLine="648"/>
        <w:rPr>
          <w:noProof/>
        </w:rPr>
      </w:pPr>
      <w:r w:rsidRPr="00530B35">
        <w:rPr>
          <w:noProof/>
        </w:rPr>
        <w:t xml:space="preserve">Класа за </w:t>
      </w:r>
      <w:r>
        <w:rPr>
          <w:noProof/>
        </w:rPr>
        <w:t>затворена стая</w:t>
      </w:r>
      <w:r w:rsidRPr="00530B35">
        <w:rPr>
          <w:noProof/>
        </w:rPr>
        <w:t xml:space="preserve"> съ</w:t>
      </w:r>
      <w:r>
        <w:rPr>
          <w:noProof/>
        </w:rPr>
        <w:t>д</w:t>
      </w:r>
      <w:r w:rsidRPr="00530B35">
        <w:rPr>
          <w:noProof/>
        </w:rPr>
        <w:t>ържа идентификационен номер</w:t>
      </w:r>
      <w:r>
        <w:rPr>
          <w:noProof/>
        </w:rPr>
        <w:t xml:space="preserve"> и перид на затвяне (дата от и дата до) и допълнителна информация. </w:t>
      </w:r>
    </w:p>
    <w:p w14:paraId="68F1FCB8" w14:textId="55A8EAF5" w:rsidR="000B5E6E" w:rsidRDefault="006C24D9" w:rsidP="000B5E6E">
      <w:pPr>
        <w:pStyle w:val="2"/>
        <w:rPr>
          <w:noProof/>
        </w:rPr>
      </w:pPr>
      <w:bookmarkStart w:id="10" w:name="_Toc103343091"/>
      <w:r>
        <w:rPr>
          <w:noProof/>
        </w:rPr>
        <w:t>С</w:t>
      </w:r>
      <w:r w:rsidR="000B5E6E" w:rsidRPr="00530B35">
        <w:rPr>
          <w:noProof/>
        </w:rPr>
        <w:t xml:space="preserve">труктура на класовете за </w:t>
      </w:r>
      <w:r w:rsidR="000B5E6E">
        <w:rPr>
          <w:noProof/>
        </w:rPr>
        <w:t>бизнес логика</w:t>
      </w:r>
      <w:bookmarkEnd w:id="10"/>
    </w:p>
    <w:p w14:paraId="1AD17020" w14:textId="29458E2C" w:rsidR="000B5E6E" w:rsidRPr="000B5E6E" w:rsidRDefault="000B5E6E" w:rsidP="000B5E6E">
      <w:r>
        <w:tab/>
      </w:r>
      <w:r w:rsidR="00CD5A72">
        <w:t xml:space="preserve">Тези класове управляват колекции (масиви) от обекти. </w:t>
      </w:r>
      <w:r>
        <w:t xml:space="preserve">Тук също за </w:t>
      </w:r>
      <w:r w:rsidRPr="00530B35">
        <w:rPr>
          <w:noProof/>
        </w:rPr>
        <w:t>във всеки клас съм написал оператор&gt;&gt; и оператор&lt;&lt;</w:t>
      </w:r>
      <w:r w:rsidR="00CD5A72">
        <w:rPr>
          <w:noProof/>
        </w:rPr>
        <w:t>. За да мога да боравя удобно с обек от самата колекция съм написал оператор</w:t>
      </w:r>
      <w:r w:rsidR="00CD5A72">
        <w:rPr>
          <w:noProof/>
          <w:lang w:val="en-US"/>
        </w:rPr>
        <w:t>[]</w:t>
      </w:r>
      <w:r w:rsidR="00CD5A72">
        <w:rPr>
          <w:noProof/>
        </w:rPr>
        <w:t xml:space="preserve">. </w:t>
      </w:r>
    </w:p>
    <w:p w14:paraId="2AA84206" w14:textId="64EA4EE3" w:rsidR="00CD5A72" w:rsidRPr="00530B35" w:rsidRDefault="006C24D9" w:rsidP="00CD5A72">
      <w:pPr>
        <w:pStyle w:val="3"/>
        <w:rPr>
          <w:noProof/>
        </w:rPr>
      </w:pPr>
      <w:bookmarkStart w:id="11" w:name="_Toc103343092"/>
      <w:r>
        <w:rPr>
          <w:noProof/>
        </w:rPr>
        <w:t>Б</w:t>
      </w:r>
      <w:r w:rsidR="00CD5A72">
        <w:rPr>
          <w:noProof/>
        </w:rPr>
        <w:t xml:space="preserve">изнес логика за </w:t>
      </w:r>
      <w:r w:rsidR="00CD5A72" w:rsidRPr="00530B35">
        <w:rPr>
          <w:noProof/>
        </w:rPr>
        <w:t>Стая</w:t>
      </w:r>
      <w:bookmarkEnd w:id="11"/>
    </w:p>
    <w:p w14:paraId="13F9BA19" w14:textId="65DF957D" w:rsidR="00CD5A72" w:rsidRDefault="00CD5A72" w:rsidP="00CD5A72">
      <w:pPr>
        <w:ind w:firstLine="648"/>
        <w:rPr>
          <w:noProof/>
        </w:rPr>
      </w:pPr>
      <w:r>
        <w:rPr>
          <w:noProof/>
        </w:rPr>
        <w:t>Този кл</w:t>
      </w:r>
      <w:r w:rsidRPr="00530B35">
        <w:rPr>
          <w:noProof/>
        </w:rPr>
        <w:t xml:space="preserve">аса </w:t>
      </w:r>
      <w:r>
        <w:rPr>
          <w:noProof/>
        </w:rPr>
        <w:t>съдържа саморазширяващ се масив от тип стая, както и нужни функции за заделяне и освобождаване на памет.</w:t>
      </w:r>
    </w:p>
    <w:p w14:paraId="63AF9388" w14:textId="5D521B75" w:rsidR="003F1239" w:rsidRPr="00530B35" w:rsidRDefault="006C24D9" w:rsidP="003F1239">
      <w:pPr>
        <w:pStyle w:val="3"/>
        <w:rPr>
          <w:noProof/>
        </w:rPr>
      </w:pPr>
      <w:bookmarkStart w:id="12" w:name="_Toc103343093"/>
      <w:r>
        <w:rPr>
          <w:noProof/>
        </w:rPr>
        <w:t>Б</w:t>
      </w:r>
      <w:r w:rsidR="003F1239">
        <w:rPr>
          <w:noProof/>
        </w:rPr>
        <w:t>изнес логика за резервация</w:t>
      </w:r>
      <w:bookmarkEnd w:id="12"/>
    </w:p>
    <w:p w14:paraId="4FFF42BC" w14:textId="77777777" w:rsidR="003F1239" w:rsidRDefault="003F1239" w:rsidP="003F1239">
      <w:pPr>
        <w:ind w:firstLine="648"/>
        <w:rPr>
          <w:noProof/>
        </w:rPr>
      </w:pPr>
      <w:r>
        <w:rPr>
          <w:noProof/>
        </w:rPr>
        <w:t>Този кл</w:t>
      </w:r>
      <w:r w:rsidRPr="00530B35">
        <w:rPr>
          <w:noProof/>
        </w:rPr>
        <w:t xml:space="preserve">аса </w:t>
      </w:r>
      <w:r>
        <w:rPr>
          <w:noProof/>
        </w:rPr>
        <w:t>съдържа саморазширяващ се масив от тип резервация, както и нужни функции за заделяне и освобождаване на памет. Тук съм добавил методи, които трябва да:</w:t>
      </w:r>
    </w:p>
    <w:p w14:paraId="5B4722D7" w14:textId="23280AD9" w:rsidR="003F1239" w:rsidRDefault="003F1239" w:rsidP="003F1239">
      <w:pPr>
        <w:pStyle w:val="afe"/>
        <w:numPr>
          <w:ilvl w:val="0"/>
          <w:numId w:val="13"/>
        </w:numPr>
        <w:rPr>
          <w:noProof/>
        </w:rPr>
      </w:pPr>
      <w:r>
        <w:rPr>
          <w:noProof/>
        </w:rPr>
        <w:t>кажат дали има резервирана стая в даден ден или в даден период;</w:t>
      </w:r>
    </w:p>
    <w:p w14:paraId="61BBB833" w14:textId="09BE10F3" w:rsidR="003F1239" w:rsidRDefault="003F1239" w:rsidP="003F1239">
      <w:pPr>
        <w:pStyle w:val="afe"/>
        <w:numPr>
          <w:ilvl w:val="0"/>
          <w:numId w:val="13"/>
        </w:numPr>
        <w:rPr>
          <w:noProof/>
        </w:rPr>
      </w:pPr>
      <w:r>
        <w:rPr>
          <w:noProof/>
        </w:rPr>
        <w:t>върнат константен динамичен масив на резервираните стаи в даден период;</w:t>
      </w:r>
    </w:p>
    <w:p w14:paraId="5B9D031B" w14:textId="223BFD40" w:rsidR="003F1239" w:rsidRDefault="003F1239" w:rsidP="003F1239">
      <w:pPr>
        <w:pStyle w:val="afe"/>
        <w:numPr>
          <w:ilvl w:val="0"/>
          <w:numId w:val="13"/>
        </w:numPr>
        <w:rPr>
          <w:noProof/>
        </w:rPr>
      </w:pPr>
      <w:r>
        <w:rPr>
          <w:noProof/>
        </w:rPr>
        <w:t>провери дали има направена резервация по даден</w:t>
      </w:r>
      <w:r>
        <w:rPr>
          <w:noProof/>
          <w:lang w:val="en-US"/>
        </w:rPr>
        <w:t xml:space="preserve"> </w:t>
      </w:r>
      <w:r>
        <w:rPr>
          <w:noProof/>
        </w:rPr>
        <w:t>идентификационнен номер на стая</w:t>
      </w:r>
      <w:r w:rsidR="00A1614B">
        <w:rPr>
          <w:noProof/>
        </w:rPr>
        <w:t>;</w:t>
      </w:r>
    </w:p>
    <w:p w14:paraId="11BD385D" w14:textId="02A9A0E3" w:rsidR="003F1239" w:rsidRDefault="003F1239" w:rsidP="003F1239">
      <w:pPr>
        <w:pStyle w:val="afe"/>
        <w:numPr>
          <w:ilvl w:val="0"/>
          <w:numId w:val="13"/>
        </w:numPr>
        <w:rPr>
          <w:noProof/>
        </w:rPr>
      </w:pPr>
      <w:r>
        <w:rPr>
          <w:noProof/>
        </w:rPr>
        <w:t>премахване на резервация/освобождаване на стая</w:t>
      </w:r>
      <w:r w:rsidR="00526798">
        <w:rPr>
          <w:noProof/>
        </w:rPr>
        <w:t>;</w:t>
      </w:r>
    </w:p>
    <w:p w14:paraId="72C8152F" w14:textId="3A7945E6" w:rsidR="003F1239" w:rsidRDefault="003F1239" w:rsidP="00526798">
      <w:pPr>
        <w:pStyle w:val="afe"/>
        <w:numPr>
          <w:ilvl w:val="0"/>
          <w:numId w:val="13"/>
        </w:numPr>
        <w:rPr>
          <w:noProof/>
        </w:rPr>
      </w:pPr>
      <w:r>
        <w:rPr>
          <w:noProof/>
        </w:rPr>
        <w:t xml:space="preserve">съхрани масива от резервации в </w:t>
      </w:r>
      <w:r w:rsidRPr="00526798">
        <w:rPr>
          <w:b/>
          <w:bCs/>
          <w:noProof/>
        </w:rPr>
        <w:t>текстови</w:t>
      </w:r>
      <w:r>
        <w:rPr>
          <w:noProof/>
        </w:rPr>
        <w:t xml:space="preserve"> файл</w:t>
      </w:r>
    </w:p>
    <w:p w14:paraId="1C369082" w14:textId="40CF1DFE" w:rsidR="00526798" w:rsidRPr="00530B35" w:rsidRDefault="006C24D9" w:rsidP="00526798">
      <w:pPr>
        <w:pStyle w:val="3"/>
        <w:rPr>
          <w:noProof/>
        </w:rPr>
      </w:pPr>
      <w:bookmarkStart w:id="13" w:name="_Toc103343094"/>
      <w:r>
        <w:rPr>
          <w:noProof/>
        </w:rPr>
        <w:t>Б</w:t>
      </w:r>
      <w:r w:rsidR="00526798">
        <w:rPr>
          <w:noProof/>
        </w:rPr>
        <w:t>изнес логика за затвяряне на стая</w:t>
      </w:r>
      <w:bookmarkEnd w:id="13"/>
    </w:p>
    <w:p w14:paraId="247F33B7" w14:textId="35E2992A" w:rsidR="00A1614B" w:rsidRDefault="00526798" w:rsidP="00A1614B">
      <w:pPr>
        <w:ind w:firstLine="648"/>
        <w:rPr>
          <w:noProof/>
        </w:rPr>
      </w:pPr>
      <w:r>
        <w:rPr>
          <w:noProof/>
        </w:rPr>
        <w:t>Този кл</w:t>
      </w:r>
      <w:r w:rsidRPr="00530B35">
        <w:rPr>
          <w:noProof/>
        </w:rPr>
        <w:t xml:space="preserve">аса </w:t>
      </w:r>
      <w:r>
        <w:rPr>
          <w:noProof/>
        </w:rPr>
        <w:t>съдържа саморазширяващ се масив от тип затворени стаи, както и нужни функции за заделяне и освобождаване на памет. Тук съм добавил методи, които трябва да:</w:t>
      </w:r>
    </w:p>
    <w:p w14:paraId="1B6935DA" w14:textId="7DA455DE" w:rsidR="00526798" w:rsidRDefault="00526798" w:rsidP="00526798">
      <w:pPr>
        <w:pStyle w:val="afe"/>
        <w:numPr>
          <w:ilvl w:val="0"/>
          <w:numId w:val="13"/>
        </w:numPr>
        <w:rPr>
          <w:noProof/>
        </w:rPr>
      </w:pPr>
      <w:r>
        <w:rPr>
          <w:noProof/>
        </w:rPr>
        <w:t>кажат дали дадена стая е затворена;</w:t>
      </w:r>
    </w:p>
    <w:p w14:paraId="01A41664" w14:textId="1E3F4E1C" w:rsidR="00526798" w:rsidRDefault="00A1614B" w:rsidP="00526798">
      <w:pPr>
        <w:pStyle w:val="afe"/>
        <w:numPr>
          <w:ilvl w:val="0"/>
          <w:numId w:val="13"/>
        </w:numPr>
        <w:rPr>
          <w:noProof/>
        </w:rPr>
      </w:pPr>
      <w:r>
        <w:rPr>
          <w:noProof/>
        </w:rPr>
        <w:t>добави затворена стая към колекцията със затворени стаи.</w:t>
      </w:r>
    </w:p>
    <w:p w14:paraId="652E92E3" w14:textId="115B8934" w:rsidR="00916188" w:rsidRPr="005B4178" w:rsidRDefault="00916188" w:rsidP="00916188">
      <w:pPr>
        <w:pStyle w:val="2"/>
        <w:rPr>
          <w:noProof/>
          <w:lang w:val="en-US"/>
        </w:rPr>
      </w:pPr>
      <w:bookmarkStart w:id="14" w:name="_Toc103343095"/>
      <w:r>
        <w:rPr>
          <w:noProof/>
        </w:rPr>
        <w:t>С</w:t>
      </w:r>
      <w:r w:rsidRPr="00530B35">
        <w:rPr>
          <w:noProof/>
        </w:rPr>
        <w:t xml:space="preserve">труктура на класовете за </w:t>
      </w:r>
      <w:r>
        <w:rPr>
          <w:noProof/>
        </w:rPr>
        <w:t>контролери</w:t>
      </w:r>
      <w:bookmarkEnd w:id="14"/>
    </w:p>
    <w:p w14:paraId="25A92649" w14:textId="488645D5" w:rsidR="00916188" w:rsidRPr="00AB0507" w:rsidRDefault="00AB0507" w:rsidP="00526798">
      <w:pPr>
        <w:rPr>
          <w:noProof/>
        </w:rPr>
      </w:pPr>
      <w:r>
        <w:rPr>
          <w:noProof/>
        </w:rPr>
        <w:tab/>
      </w:r>
      <w:r w:rsidR="00906272">
        <w:rPr>
          <w:noProof/>
        </w:rPr>
        <w:t xml:space="preserve">Всеки от контролерите има достъп до нужната му бизнес логика. При създаване на обект от тип контролер (чрез конструктора) се прочита информацията от двоичния файл. </w:t>
      </w:r>
    </w:p>
    <w:p w14:paraId="2B7B64F5" w14:textId="1C179BD1" w:rsidR="00906272" w:rsidRDefault="00AB0507" w:rsidP="00906272">
      <w:pPr>
        <w:pStyle w:val="3"/>
        <w:rPr>
          <w:noProof/>
        </w:rPr>
      </w:pPr>
      <w:r>
        <w:rPr>
          <w:noProof/>
        </w:rPr>
        <w:tab/>
      </w:r>
      <w:bookmarkStart w:id="15" w:name="_Toc103343096"/>
      <w:r w:rsidR="00906272">
        <w:rPr>
          <w:noProof/>
        </w:rPr>
        <w:t xml:space="preserve">Контолер на </w:t>
      </w:r>
      <w:r w:rsidR="00906272" w:rsidRPr="00530B35">
        <w:rPr>
          <w:noProof/>
        </w:rPr>
        <w:t>Стая</w:t>
      </w:r>
      <w:bookmarkEnd w:id="15"/>
    </w:p>
    <w:p w14:paraId="35387329" w14:textId="772BAEEC" w:rsidR="00906272" w:rsidRDefault="00906272" w:rsidP="00906272">
      <w:r>
        <w:tab/>
      </w:r>
      <w:r w:rsidR="00020303">
        <w:t xml:space="preserve">Контролера за стая има цел да обработва командите на потребителя </w:t>
      </w:r>
      <w:r w:rsidR="002C3A31">
        <w:t xml:space="preserve">чрез бизнес логиката </w:t>
      </w:r>
      <w:r w:rsidR="00020303">
        <w:t>за:</w:t>
      </w:r>
    </w:p>
    <w:p w14:paraId="389859FD" w14:textId="35F2C6BC" w:rsidR="00020303" w:rsidRDefault="00020303" w:rsidP="00020303">
      <w:pPr>
        <w:pStyle w:val="afe"/>
        <w:numPr>
          <w:ilvl w:val="0"/>
          <w:numId w:val="15"/>
        </w:numPr>
      </w:pPr>
      <w:r>
        <w:t>добавяне на нова стая от конзолата</w:t>
      </w:r>
      <w:r w:rsidR="007514D7">
        <w:t xml:space="preserve"> (хотела може да е няколко бунгала и да решат да разшият бизнеса си)</w:t>
      </w:r>
    </w:p>
    <w:p w14:paraId="50D5E9F8" w14:textId="4221B588" w:rsidR="00020303" w:rsidRDefault="00020303" w:rsidP="00020303">
      <w:pPr>
        <w:pStyle w:val="afe"/>
        <w:numPr>
          <w:ilvl w:val="0"/>
          <w:numId w:val="15"/>
        </w:numPr>
      </w:pPr>
      <w:r>
        <w:t>извеждане на стаите на конзолата</w:t>
      </w:r>
    </w:p>
    <w:p w14:paraId="1240E18F" w14:textId="738AA23F" w:rsidR="00020303" w:rsidRPr="00906272" w:rsidRDefault="00020303" w:rsidP="00020303">
      <w:pPr>
        <w:pStyle w:val="afe"/>
        <w:numPr>
          <w:ilvl w:val="0"/>
          <w:numId w:val="15"/>
        </w:numPr>
      </w:pPr>
      <w:r>
        <w:t>записване на промените във файл</w:t>
      </w:r>
    </w:p>
    <w:p w14:paraId="46B48DFD" w14:textId="680F2B81" w:rsidR="00526798" w:rsidRDefault="00526798" w:rsidP="00526798">
      <w:pPr>
        <w:ind w:left="0"/>
        <w:rPr>
          <w:noProof/>
          <w:lang w:val="en-US"/>
        </w:rPr>
      </w:pPr>
    </w:p>
    <w:p w14:paraId="3A6AEC02" w14:textId="4BC254B2" w:rsidR="00906272" w:rsidRDefault="00906272" w:rsidP="00906272">
      <w:pPr>
        <w:pStyle w:val="3"/>
        <w:rPr>
          <w:noProof/>
        </w:rPr>
      </w:pPr>
      <w:r>
        <w:rPr>
          <w:noProof/>
        </w:rPr>
        <w:tab/>
      </w:r>
      <w:bookmarkStart w:id="16" w:name="_Toc103343097"/>
      <w:r>
        <w:rPr>
          <w:noProof/>
        </w:rPr>
        <w:t>Контолер на резервация</w:t>
      </w:r>
      <w:bookmarkEnd w:id="16"/>
    </w:p>
    <w:p w14:paraId="2C78106B" w14:textId="5AD1E96E" w:rsidR="00020303" w:rsidRDefault="00906272" w:rsidP="00020303">
      <w:r>
        <w:tab/>
      </w:r>
      <w:r w:rsidR="00020303">
        <w:t xml:space="preserve">Контролера за </w:t>
      </w:r>
      <w:r w:rsidR="002C3A31">
        <w:t>резервация</w:t>
      </w:r>
      <w:r w:rsidR="00020303">
        <w:t xml:space="preserve"> има цел да обработва командите на потребителя</w:t>
      </w:r>
      <w:r w:rsidR="002C3A31">
        <w:t xml:space="preserve"> чрез бизнес логиката</w:t>
      </w:r>
      <w:r w:rsidR="00020303">
        <w:t xml:space="preserve"> за:</w:t>
      </w:r>
    </w:p>
    <w:p w14:paraId="151AA467" w14:textId="016516B8" w:rsidR="00020303" w:rsidRDefault="00020303" w:rsidP="00020303">
      <w:pPr>
        <w:pStyle w:val="afe"/>
        <w:numPr>
          <w:ilvl w:val="0"/>
          <w:numId w:val="15"/>
        </w:numPr>
      </w:pPr>
      <w:r>
        <w:t xml:space="preserve">добавяне на нова </w:t>
      </w:r>
      <w:r w:rsidR="002C3A31">
        <w:t>резервация</w:t>
      </w:r>
      <w:r>
        <w:t xml:space="preserve"> от конзолата</w:t>
      </w:r>
    </w:p>
    <w:p w14:paraId="32ECE2DE" w14:textId="43766CC9" w:rsidR="00906272" w:rsidRDefault="002C3A31" w:rsidP="002C3A31">
      <w:pPr>
        <w:pStyle w:val="afe"/>
        <w:numPr>
          <w:ilvl w:val="0"/>
          <w:numId w:val="15"/>
        </w:numPr>
      </w:pPr>
      <w:r>
        <w:t>търсене на свободна стая</w:t>
      </w:r>
    </w:p>
    <w:p w14:paraId="31383BE7" w14:textId="12DA2E16" w:rsidR="002C3A31" w:rsidRDefault="002C3A31" w:rsidP="002C3A31">
      <w:pPr>
        <w:pStyle w:val="afe"/>
        <w:numPr>
          <w:ilvl w:val="0"/>
          <w:numId w:val="15"/>
        </w:numPr>
      </w:pPr>
      <w:r>
        <w:t>проверка дали дадена стая е свободна за дадена дата или период</w:t>
      </w:r>
    </w:p>
    <w:p w14:paraId="5726B5C4" w14:textId="5442F860" w:rsidR="007C133C" w:rsidRDefault="007C133C" w:rsidP="002C3A31">
      <w:pPr>
        <w:pStyle w:val="afe"/>
        <w:numPr>
          <w:ilvl w:val="0"/>
          <w:numId w:val="15"/>
        </w:numPr>
      </w:pPr>
      <w:r>
        <w:t>премахване на резервация/освобождаване на стая</w:t>
      </w:r>
    </w:p>
    <w:p w14:paraId="283F4C2D" w14:textId="43198E2A" w:rsidR="007C133C" w:rsidRDefault="007C133C" w:rsidP="002C3A31">
      <w:pPr>
        <w:pStyle w:val="afe"/>
        <w:numPr>
          <w:ilvl w:val="0"/>
          <w:numId w:val="15"/>
        </w:numPr>
      </w:pPr>
      <w:r>
        <w:lastRenderedPageBreak/>
        <w:t>проверка дали дадена стая е затворена</w:t>
      </w:r>
    </w:p>
    <w:p w14:paraId="0897A222" w14:textId="4FEE6251" w:rsidR="002C3A31" w:rsidRPr="002C3A31" w:rsidRDefault="002C3A31" w:rsidP="002C3A31">
      <w:pPr>
        <w:pStyle w:val="afe"/>
        <w:numPr>
          <w:ilvl w:val="0"/>
          <w:numId w:val="15"/>
        </w:numPr>
      </w:pPr>
      <w:r>
        <w:t>други допълнителни методи</w:t>
      </w:r>
    </w:p>
    <w:p w14:paraId="796FA842" w14:textId="5B0F5987" w:rsidR="00906272" w:rsidRDefault="00906272" w:rsidP="00906272">
      <w:pPr>
        <w:pStyle w:val="3"/>
        <w:rPr>
          <w:noProof/>
        </w:rPr>
      </w:pPr>
      <w:r>
        <w:rPr>
          <w:noProof/>
        </w:rPr>
        <w:tab/>
      </w:r>
      <w:bookmarkStart w:id="17" w:name="_Toc103343098"/>
      <w:r>
        <w:rPr>
          <w:noProof/>
        </w:rPr>
        <w:t xml:space="preserve">Контолер на затворена </w:t>
      </w:r>
      <w:r w:rsidRPr="00530B35">
        <w:rPr>
          <w:noProof/>
        </w:rPr>
        <w:t>Стая</w:t>
      </w:r>
      <w:bookmarkEnd w:id="17"/>
    </w:p>
    <w:p w14:paraId="605FCEF3" w14:textId="4843B33D" w:rsidR="005C6308" w:rsidRDefault="00906272" w:rsidP="005C6308">
      <w:r>
        <w:tab/>
      </w:r>
      <w:r w:rsidR="005C6308">
        <w:t>Контролера за затворена стая има методи, които има цел да обработва командите на потребителя чрез бизнес логиката за:</w:t>
      </w:r>
    </w:p>
    <w:p w14:paraId="1E66043B" w14:textId="49311B1E" w:rsidR="005C6308" w:rsidRDefault="005C6308" w:rsidP="005C6308">
      <w:pPr>
        <w:pStyle w:val="afe"/>
        <w:numPr>
          <w:ilvl w:val="0"/>
          <w:numId w:val="15"/>
        </w:numPr>
      </w:pPr>
      <w:r>
        <w:t>четене на затворени стаи от файл</w:t>
      </w:r>
    </w:p>
    <w:p w14:paraId="569318FE" w14:textId="0056D640" w:rsidR="005C6308" w:rsidRDefault="005C6308" w:rsidP="005C6308">
      <w:pPr>
        <w:pStyle w:val="afe"/>
        <w:numPr>
          <w:ilvl w:val="0"/>
          <w:numId w:val="15"/>
        </w:numPr>
      </w:pPr>
      <w:r>
        <w:t>затваряне на стая от конзолата</w:t>
      </w:r>
    </w:p>
    <w:p w14:paraId="76ED9914" w14:textId="563AD916" w:rsidR="005C6308" w:rsidRDefault="005C6308" w:rsidP="005C6308">
      <w:pPr>
        <w:pStyle w:val="afe"/>
        <w:numPr>
          <w:ilvl w:val="0"/>
          <w:numId w:val="15"/>
        </w:numPr>
      </w:pPr>
      <w:r>
        <w:t>за показване на затворени стаи</w:t>
      </w:r>
    </w:p>
    <w:p w14:paraId="2AA7034D" w14:textId="19237547" w:rsidR="005C6308" w:rsidRDefault="005C6308" w:rsidP="005C6308">
      <w:pPr>
        <w:pStyle w:val="afe"/>
        <w:numPr>
          <w:ilvl w:val="0"/>
          <w:numId w:val="15"/>
        </w:numPr>
      </w:pPr>
      <w:r>
        <w:t xml:space="preserve">за записване на </w:t>
      </w:r>
    </w:p>
    <w:p w14:paraId="6432A482" w14:textId="77777777" w:rsidR="005C6308" w:rsidRDefault="005C6308" w:rsidP="005C6308">
      <w:pPr>
        <w:pStyle w:val="afe"/>
        <w:numPr>
          <w:ilvl w:val="0"/>
          <w:numId w:val="15"/>
        </w:numPr>
      </w:pPr>
      <w:r>
        <w:t>търсене на свободна стая</w:t>
      </w:r>
    </w:p>
    <w:p w14:paraId="05DE0013" w14:textId="77777777" w:rsidR="005C6308" w:rsidRDefault="005C6308" w:rsidP="005C6308">
      <w:pPr>
        <w:pStyle w:val="afe"/>
        <w:numPr>
          <w:ilvl w:val="0"/>
          <w:numId w:val="15"/>
        </w:numPr>
      </w:pPr>
      <w:r>
        <w:t>проверка дали дадена стая е свободна за дадена дата или период</w:t>
      </w:r>
    </w:p>
    <w:p w14:paraId="30B57B25" w14:textId="77777777" w:rsidR="005C6308" w:rsidRDefault="005C6308" w:rsidP="005C6308">
      <w:pPr>
        <w:pStyle w:val="afe"/>
        <w:numPr>
          <w:ilvl w:val="0"/>
          <w:numId w:val="15"/>
        </w:numPr>
      </w:pPr>
      <w:r>
        <w:t>премахване на резервация/освобождаване на стая</w:t>
      </w:r>
    </w:p>
    <w:p w14:paraId="3D4214A8" w14:textId="77777777" w:rsidR="005C6308" w:rsidRDefault="005C6308" w:rsidP="005C6308">
      <w:pPr>
        <w:pStyle w:val="afe"/>
        <w:numPr>
          <w:ilvl w:val="0"/>
          <w:numId w:val="15"/>
        </w:numPr>
      </w:pPr>
      <w:r>
        <w:t>проверка дали дадена стая е затворена</w:t>
      </w:r>
    </w:p>
    <w:p w14:paraId="2B1F3F2F" w14:textId="29447BB5" w:rsidR="005C6308" w:rsidRDefault="005C6308" w:rsidP="005C6308">
      <w:pPr>
        <w:pStyle w:val="afe"/>
        <w:numPr>
          <w:ilvl w:val="0"/>
          <w:numId w:val="15"/>
        </w:numPr>
      </w:pPr>
      <w:r>
        <w:t>други допълнителни методи</w:t>
      </w:r>
    </w:p>
    <w:p w14:paraId="434A97CF" w14:textId="23984ADF" w:rsidR="007514D7" w:rsidRDefault="007514D7" w:rsidP="007514D7">
      <w:pPr>
        <w:pStyle w:val="1"/>
        <w:ind w:left="0"/>
      </w:pPr>
      <w:bookmarkStart w:id="18" w:name="_Toc103343099"/>
      <w:r>
        <w:t>Идеи за бъдещо развитие</w:t>
      </w:r>
      <w:bookmarkEnd w:id="18"/>
    </w:p>
    <w:p w14:paraId="247D0D27" w14:textId="0C0A6BDE" w:rsidR="007514D7" w:rsidRDefault="007514D7" w:rsidP="007514D7">
      <w:r>
        <w:tab/>
        <w:t>Докато разработвах проекта ми хрумнаха много допълнителни идеи:</w:t>
      </w:r>
    </w:p>
    <w:p w14:paraId="5BB8871C" w14:textId="49BB31FE" w:rsidR="00AB549C" w:rsidRDefault="00AB549C" w:rsidP="007514D7">
      <w:pPr>
        <w:pStyle w:val="afe"/>
        <w:numPr>
          <w:ilvl w:val="0"/>
          <w:numId w:val="16"/>
        </w:numPr>
      </w:pPr>
      <w:r>
        <w:t>Запазване на телефонен номер на госта;</w:t>
      </w:r>
    </w:p>
    <w:p w14:paraId="06D8E2BE" w14:textId="4AB2B15D" w:rsidR="007514D7" w:rsidRDefault="007514D7" w:rsidP="007514D7">
      <w:pPr>
        <w:pStyle w:val="afe"/>
        <w:numPr>
          <w:ilvl w:val="0"/>
          <w:numId w:val="16"/>
        </w:numPr>
      </w:pPr>
      <w:r>
        <w:t>Запазване на информацията в база данни вместо във файл</w:t>
      </w:r>
      <w:r w:rsidR="00855253">
        <w:t>ове</w:t>
      </w:r>
      <w:r w:rsidR="00AB549C">
        <w:t>;</w:t>
      </w:r>
    </w:p>
    <w:p w14:paraId="6BFC52C7" w14:textId="77777777" w:rsidR="00A644CC" w:rsidRDefault="00923149" w:rsidP="007514D7">
      <w:pPr>
        <w:pStyle w:val="afe"/>
        <w:numPr>
          <w:ilvl w:val="0"/>
          <w:numId w:val="16"/>
        </w:numPr>
      </w:pPr>
      <w:r>
        <w:t>Интернет приложение – така всеки гост сам може да си резервира стая за даден период. В този вариант може да се помисли за обогатяване на избраната/използваната технология или да се потърси по-добра технология/и с цел по-лесна бъдеща поддръжка.</w:t>
      </w:r>
      <w:r w:rsidR="00A644CC">
        <w:t xml:space="preserve"> Да се намери вариант за оптимално използване на ресурси</w:t>
      </w:r>
    </w:p>
    <w:p w14:paraId="18D65AF0" w14:textId="0A2E1935" w:rsidR="002A4109" w:rsidRDefault="002A4109" w:rsidP="002C4A30">
      <w:pPr>
        <w:pStyle w:val="afe"/>
        <w:numPr>
          <w:ilvl w:val="1"/>
          <w:numId w:val="16"/>
        </w:numPr>
        <w:ind w:left="2552" w:hanging="142"/>
      </w:pPr>
      <w:r>
        <w:t>Обсъждане на маркетинг частта бизнес-за-бизнес (</w:t>
      </w:r>
      <w:r w:rsidRPr="002A4109">
        <w:rPr>
          <w:b/>
          <w:bCs/>
          <w:lang w:val="en-US"/>
        </w:rPr>
        <w:t>B2</w:t>
      </w:r>
      <w:r w:rsidR="004731B5">
        <w:rPr>
          <w:b/>
          <w:bCs/>
          <w:lang w:val="en-US"/>
        </w:rPr>
        <w:t>B</w:t>
      </w:r>
      <w:r>
        <w:t>) или бизнес-за-клиент (</w:t>
      </w:r>
      <w:r w:rsidRPr="002A4109">
        <w:rPr>
          <w:b/>
          <w:bCs/>
          <w:lang w:val="en-US"/>
        </w:rPr>
        <w:t>B2C</w:t>
      </w:r>
      <w:r>
        <w:t>)</w:t>
      </w:r>
    </w:p>
    <w:p w14:paraId="2C5F208A" w14:textId="77D09AFA" w:rsidR="00A644CC" w:rsidRDefault="002C4A30" w:rsidP="002C4A30">
      <w:pPr>
        <w:pStyle w:val="afe"/>
        <w:numPr>
          <w:ilvl w:val="1"/>
          <w:numId w:val="16"/>
        </w:numPr>
        <w:ind w:left="2552" w:hanging="142"/>
      </w:pPr>
      <w:r>
        <w:t>В</w:t>
      </w:r>
      <w:r w:rsidR="00A644CC">
        <w:t>реме за разработка (човекочасове)</w:t>
      </w:r>
      <w:r>
        <w:t>;</w:t>
      </w:r>
    </w:p>
    <w:p w14:paraId="5EA78DCD" w14:textId="305B0896" w:rsidR="00A644CC" w:rsidRDefault="002C4A30" w:rsidP="002C4A30">
      <w:pPr>
        <w:pStyle w:val="afe"/>
        <w:numPr>
          <w:ilvl w:val="1"/>
          <w:numId w:val="16"/>
        </w:numPr>
        <w:ind w:left="2552" w:hanging="142"/>
      </w:pPr>
      <w:r>
        <w:t>Ф</w:t>
      </w:r>
      <w:r w:rsidR="00A644CC">
        <w:t>инанси</w:t>
      </w:r>
      <w:r>
        <w:t>;</w:t>
      </w:r>
    </w:p>
    <w:p w14:paraId="1BE14B82" w14:textId="4A23D162" w:rsidR="00A644CC" w:rsidRDefault="002C4A30" w:rsidP="002C4A30">
      <w:pPr>
        <w:pStyle w:val="afe"/>
        <w:numPr>
          <w:ilvl w:val="1"/>
          <w:numId w:val="16"/>
        </w:numPr>
        <w:ind w:left="2552" w:hanging="142"/>
      </w:pPr>
      <w:r>
        <w:t>С</w:t>
      </w:r>
      <w:r w:rsidR="00A644CC">
        <w:t>ървъри</w:t>
      </w:r>
      <w:r w:rsidR="0028390C">
        <w:t xml:space="preserve"> – памет на сървъра, както и процесор на сървъра</w:t>
      </w:r>
      <w:r w:rsidR="004721D7">
        <w:t>, защита</w:t>
      </w:r>
      <w:r>
        <w:t>;</w:t>
      </w:r>
    </w:p>
    <w:p w14:paraId="4C31F9E3" w14:textId="57C691B4" w:rsidR="008F7081" w:rsidRDefault="002C4A30" w:rsidP="002C4A30">
      <w:pPr>
        <w:pStyle w:val="afe"/>
        <w:numPr>
          <w:ilvl w:val="1"/>
          <w:numId w:val="16"/>
        </w:numPr>
        <w:ind w:left="2552" w:hanging="142"/>
      </w:pPr>
      <w:r>
        <w:t>В</w:t>
      </w:r>
      <w:r w:rsidR="008F7081">
        <w:t>реме на обработване на данните от програм</w:t>
      </w:r>
      <w:r w:rsidR="00E1733D">
        <w:t>а</w:t>
      </w:r>
      <w:r w:rsidR="008F7081">
        <w:t>та</w:t>
      </w:r>
      <w:r w:rsidR="002A4109">
        <w:t xml:space="preserve"> и лесно ли е за ползване от крайните потребители</w:t>
      </w:r>
      <w:r>
        <w:t>;</w:t>
      </w:r>
    </w:p>
    <w:p w14:paraId="1191BBA2" w14:textId="2FE647BE" w:rsidR="007514D7" w:rsidRDefault="002C4A30" w:rsidP="002C4A30">
      <w:pPr>
        <w:pStyle w:val="afe"/>
        <w:numPr>
          <w:ilvl w:val="1"/>
          <w:numId w:val="16"/>
        </w:numPr>
        <w:ind w:left="2552" w:hanging="142"/>
      </w:pPr>
      <w:r>
        <w:t>Д</w:t>
      </w:r>
      <w:r w:rsidR="00A644CC">
        <w:t>руги</w:t>
      </w:r>
      <w:r>
        <w:t>;</w:t>
      </w:r>
    </w:p>
    <w:p w14:paraId="76A3CD1F" w14:textId="05D99F44" w:rsidR="00923149" w:rsidRDefault="002C4A30" w:rsidP="007514D7">
      <w:pPr>
        <w:pStyle w:val="afe"/>
        <w:numPr>
          <w:ilvl w:val="0"/>
          <w:numId w:val="16"/>
        </w:numPr>
      </w:pPr>
      <w:r>
        <w:t xml:space="preserve">В интернет приложението да </w:t>
      </w:r>
      <w:r w:rsidR="002B18EB">
        <w:t xml:space="preserve">функционалности за </w:t>
      </w:r>
      <w:r>
        <w:t>потребител</w:t>
      </w:r>
      <w:r w:rsidR="002B18EB">
        <w:t>ите</w:t>
      </w:r>
      <w:r>
        <w:t>:</w:t>
      </w:r>
    </w:p>
    <w:p w14:paraId="68315771" w14:textId="7BCD5BED" w:rsidR="002C4A30" w:rsidRDefault="002C4A30" w:rsidP="002C4A30">
      <w:pPr>
        <w:pStyle w:val="afe"/>
        <w:numPr>
          <w:ilvl w:val="1"/>
          <w:numId w:val="16"/>
        </w:numPr>
        <w:ind w:left="2552" w:hanging="142"/>
      </w:pPr>
      <w:r>
        <w:t>Резервира</w:t>
      </w:r>
      <w:r w:rsidR="002B18EB">
        <w:t>не на</w:t>
      </w:r>
      <w:r>
        <w:t xml:space="preserve"> стая</w:t>
      </w:r>
      <w:r w:rsidR="00DF3E81">
        <w:t>;</w:t>
      </w:r>
    </w:p>
    <w:p w14:paraId="31471711" w14:textId="476E36A2" w:rsidR="002C4A30" w:rsidRDefault="002C4A30" w:rsidP="002C4A30">
      <w:pPr>
        <w:pStyle w:val="afe"/>
        <w:numPr>
          <w:ilvl w:val="1"/>
          <w:numId w:val="16"/>
        </w:numPr>
        <w:ind w:left="2552" w:hanging="142"/>
      </w:pPr>
      <w:r>
        <w:t>Преглед кога потребителят е наемал стая (история на резервациите)</w:t>
      </w:r>
      <w:r w:rsidR="00DF3E81">
        <w:t>;</w:t>
      </w:r>
    </w:p>
    <w:p w14:paraId="130D254E" w14:textId="377CC177" w:rsidR="002C4A30" w:rsidRDefault="00F52C44" w:rsidP="002C4A30">
      <w:pPr>
        <w:pStyle w:val="afe"/>
        <w:numPr>
          <w:ilvl w:val="1"/>
          <w:numId w:val="16"/>
        </w:numPr>
        <w:ind w:left="2552" w:hanging="142"/>
      </w:pPr>
      <w:r>
        <w:t>Промоции за активни гости/потребители на хотела</w:t>
      </w:r>
      <w:r w:rsidR="00DF3E81">
        <w:t>;</w:t>
      </w:r>
    </w:p>
    <w:p w14:paraId="4816C7CC" w14:textId="6D09B8F4" w:rsidR="00DF3E81" w:rsidRDefault="00DF3E81" w:rsidP="002C4A30">
      <w:pPr>
        <w:pStyle w:val="afe"/>
        <w:numPr>
          <w:ilvl w:val="1"/>
          <w:numId w:val="16"/>
        </w:numPr>
        <w:ind w:left="2552" w:hanging="142"/>
      </w:pPr>
      <w:r>
        <w:t>Интеграция със социални мрежи и влияние в тях</w:t>
      </w:r>
      <w:r w:rsidR="009776EE">
        <w:t>;</w:t>
      </w:r>
    </w:p>
    <w:p w14:paraId="29095FDA" w14:textId="6D72B1FF" w:rsidR="002A4109" w:rsidRDefault="002A4109" w:rsidP="002C4A30">
      <w:pPr>
        <w:pStyle w:val="afe"/>
        <w:numPr>
          <w:ilvl w:val="1"/>
          <w:numId w:val="16"/>
        </w:numPr>
        <w:ind w:left="2552" w:hanging="142"/>
      </w:pPr>
      <w:r>
        <w:t>Ако бизнес стратегията е бизнес-за-бизнес (</w:t>
      </w:r>
      <w:r w:rsidRPr="002A4109">
        <w:rPr>
          <w:b/>
          <w:bCs/>
          <w:lang w:val="en-US"/>
        </w:rPr>
        <w:t>B2</w:t>
      </w:r>
      <w:r w:rsidR="008D3B8E">
        <w:rPr>
          <w:b/>
          <w:bCs/>
          <w:lang w:val="en-US"/>
        </w:rPr>
        <w:t>B</w:t>
      </w:r>
      <w:r>
        <w:t>)</w:t>
      </w:r>
      <w:r>
        <w:rPr>
          <w:lang w:val="en-US"/>
        </w:rPr>
        <w:t xml:space="preserve"> </w:t>
      </w:r>
      <w:r>
        <w:t xml:space="preserve">може да се </w:t>
      </w:r>
      <w:r w:rsidR="00267335">
        <w:t>реализира функционалност</w:t>
      </w:r>
      <w:r>
        <w:t xml:space="preserve"> за много хотели (нещо като </w:t>
      </w:r>
      <w:r w:rsidRPr="002A4109">
        <w:rPr>
          <w:b/>
          <w:bCs/>
          <w:lang w:val="en-US"/>
        </w:rPr>
        <w:t>booking.bg</w:t>
      </w:r>
      <w:r>
        <w:t>)</w:t>
      </w:r>
    </w:p>
    <w:p w14:paraId="7A2A08AC" w14:textId="0A708350" w:rsidR="009C2BA1" w:rsidRDefault="00A32314" w:rsidP="00AB549C">
      <w:pPr>
        <w:pStyle w:val="afe"/>
        <w:numPr>
          <w:ilvl w:val="1"/>
          <w:numId w:val="16"/>
        </w:numPr>
        <w:ind w:left="2552" w:hanging="142"/>
      </w:pPr>
      <w:r>
        <w:t>Табло с информация (</w:t>
      </w:r>
      <w:r w:rsidRPr="00855253">
        <w:rPr>
          <w:b/>
          <w:bCs/>
          <w:lang w:val="en-US"/>
        </w:rPr>
        <w:t>Dashboard</w:t>
      </w:r>
      <w:r>
        <w:t>)</w:t>
      </w:r>
    </w:p>
    <w:p w14:paraId="196A4358" w14:textId="3FBC2D67" w:rsidR="00A32314" w:rsidRDefault="00A32314" w:rsidP="00AB549C">
      <w:pPr>
        <w:pStyle w:val="afe"/>
        <w:numPr>
          <w:ilvl w:val="1"/>
          <w:numId w:val="16"/>
        </w:numPr>
        <w:ind w:left="2552" w:hanging="142"/>
      </w:pPr>
      <w:r>
        <w:t xml:space="preserve">Интеграция към </w:t>
      </w:r>
      <w:r>
        <w:rPr>
          <w:lang w:val="en-US"/>
        </w:rPr>
        <w:t xml:space="preserve">Excel </w:t>
      </w:r>
      <w:r>
        <w:t>– експортиране на данни</w:t>
      </w:r>
    </w:p>
    <w:p w14:paraId="31269825" w14:textId="111AA1E8" w:rsidR="0046185D" w:rsidRDefault="0046185D" w:rsidP="00AB549C">
      <w:pPr>
        <w:pStyle w:val="afe"/>
        <w:numPr>
          <w:ilvl w:val="1"/>
          <w:numId w:val="16"/>
        </w:numPr>
        <w:ind w:left="2552" w:hanging="142"/>
      </w:pPr>
      <w:r>
        <w:t>Изпращане на електронни писма (</w:t>
      </w:r>
      <w:r w:rsidRPr="00855253">
        <w:rPr>
          <w:b/>
          <w:bCs/>
          <w:lang w:val="en-US"/>
        </w:rPr>
        <w:t>email</w:t>
      </w:r>
      <w:r>
        <w:t>) с информация за заетостта на хотела всеки месец</w:t>
      </w:r>
      <w:r w:rsidR="00D02A74">
        <w:t>, за потвърждение за наемане на стая и други неща;</w:t>
      </w:r>
    </w:p>
    <w:p w14:paraId="52603B2F" w14:textId="6EA990EF" w:rsidR="00AB549C" w:rsidRDefault="00DF3E81" w:rsidP="00AB549C">
      <w:pPr>
        <w:pStyle w:val="afe"/>
        <w:numPr>
          <w:ilvl w:val="1"/>
          <w:numId w:val="16"/>
        </w:numPr>
        <w:ind w:left="2552" w:hanging="142"/>
      </w:pPr>
      <w:r>
        <w:t xml:space="preserve">Други маркетингови </w:t>
      </w:r>
      <w:r w:rsidR="00AB549C">
        <w:t>планове и идеи</w:t>
      </w:r>
      <w:r>
        <w:t xml:space="preserve"> за привличане на клиенти за хотели</w:t>
      </w:r>
      <w:r w:rsidR="009776EE">
        <w:t>.</w:t>
      </w:r>
    </w:p>
    <w:p w14:paraId="2B7633B3" w14:textId="1B8DB499" w:rsidR="007514D7" w:rsidRDefault="007514D7" w:rsidP="007514D7">
      <w:pPr>
        <w:pStyle w:val="1"/>
        <w:rPr>
          <w:lang w:val="en-US"/>
        </w:rPr>
      </w:pPr>
      <w:bookmarkStart w:id="19" w:name="_Toc103343100"/>
      <w:r>
        <w:lastRenderedPageBreak/>
        <w:t xml:space="preserve">Линк към </w:t>
      </w:r>
      <w:r>
        <w:rPr>
          <w:lang w:val="en-US"/>
        </w:rPr>
        <w:t>Github</w:t>
      </w:r>
      <w:bookmarkEnd w:id="19"/>
    </w:p>
    <w:p w14:paraId="45C032F5" w14:textId="3ED16D74" w:rsidR="00906272" w:rsidRPr="00906272" w:rsidRDefault="007514D7" w:rsidP="00906272">
      <w:r>
        <w:rPr>
          <w:lang w:val="en-US"/>
        </w:rPr>
        <w:tab/>
      </w:r>
      <w:r w:rsidR="00F52C44">
        <w:t xml:space="preserve">Може да намерите проекта тук: </w:t>
      </w:r>
      <w:hyperlink r:id="rId12" w:history="1">
        <w:r w:rsidR="00DF3E81" w:rsidRPr="002B18EB">
          <w:rPr>
            <w:rStyle w:val="afb"/>
          </w:rPr>
          <w:t>https://github.com/dimitarkole/H</w:t>
        </w:r>
        <w:r w:rsidR="00DF3E81" w:rsidRPr="002B18EB">
          <w:rPr>
            <w:rStyle w:val="afb"/>
          </w:rPr>
          <w:t>o</w:t>
        </w:r>
        <w:r w:rsidR="00DF3E81" w:rsidRPr="002B18EB">
          <w:rPr>
            <w:rStyle w:val="afb"/>
          </w:rPr>
          <w:t>tel</w:t>
        </w:r>
      </w:hyperlink>
    </w:p>
    <w:p w14:paraId="2904DBA4" w14:textId="77777777" w:rsidR="00906272" w:rsidRPr="00906272" w:rsidRDefault="00906272" w:rsidP="00526798">
      <w:pPr>
        <w:ind w:left="0"/>
        <w:rPr>
          <w:noProof/>
          <w:lang w:val="en-US"/>
        </w:rPr>
      </w:pPr>
    </w:p>
    <w:sectPr w:rsidR="00906272" w:rsidRPr="00906272" w:rsidSect="008206BC">
      <w:headerReference w:type="default" r:id="rId13"/>
      <w:footerReference w:type="default" r:id="rId14"/>
      <w:headerReference w:type="first" r:id="rId15"/>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EE4ECA" w14:textId="77777777" w:rsidR="00200166" w:rsidRDefault="00200166">
      <w:r>
        <w:separator/>
      </w:r>
    </w:p>
    <w:p w14:paraId="48518183" w14:textId="77777777" w:rsidR="00200166" w:rsidRDefault="00200166"/>
  </w:endnote>
  <w:endnote w:type="continuationSeparator" w:id="0">
    <w:p w14:paraId="78F781B1" w14:textId="77777777" w:rsidR="00200166" w:rsidRDefault="00200166">
      <w:r>
        <w:continuationSeparator/>
      </w:r>
    </w:p>
    <w:p w14:paraId="4A376F0B" w14:textId="77777777" w:rsidR="00200166" w:rsidRDefault="002001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left w:w="0" w:type="dxa"/>
        <w:right w:w="0" w:type="dxa"/>
      </w:tblCellMar>
      <w:tblLook w:val="04A0" w:firstRow="1" w:lastRow="0" w:firstColumn="1" w:lastColumn="0" w:noHBand="0" w:noVBand="1"/>
      <w:tblDescription w:val="Таблица в долен колонтитул"/>
    </w:tblPr>
    <w:tblGrid>
      <w:gridCol w:w="1354"/>
      <w:gridCol w:w="6318"/>
      <w:gridCol w:w="1354"/>
    </w:tblGrid>
    <w:tr w:rsidR="00907CBB" w14:paraId="276D7BC9" w14:textId="77777777" w:rsidTr="00B87079">
      <w:tc>
        <w:tcPr>
          <w:tcW w:w="750" w:type="pct"/>
        </w:tcPr>
        <w:p w14:paraId="7A81B07F" w14:textId="5C4949C2" w:rsidR="00414B33" w:rsidRDefault="00414B33" w:rsidP="00414B33">
          <w:pPr>
            <w:pStyle w:val="ae"/>
            <w:rPr>
              <w:noProof/>
            </w:rPr>
          </w:pPr>
          <w:r>
            <w:rPr>
              <w:noProof/>
            </w:rPr>
            <w:t>12.05.2022</w:t>
          </w:r>
        </w:p>
      </w:tc>
      <w:tc>
        <w:tcPr>
          <w:tcW w:w="3500" w:type="pct"/>
        </w:tcPr>
        <w:p w14:paraId="5C5CF710" w14:textId="1EAEE43E" w:rsidR="00907CBB" w:rsidRPr="00763D6C" w:rsidRDefault="009469C3" w:rsidP="009469C3">
          <w:pPr>
            <w:pStyle w:val="ae"/>
            <w:ind w:left="0"/>
            <w:jc w:val="center"/>
            <w:rPr>
              <w:noProof/>
              <w:lang w:val="en-US"/>
            </w:rPr>
          </w:pPr>
          <w:r>
            <w:rPr>
              <w:noProof/>
            </w:rPr>
            <w:t xml:space="preserve">Димитър Колев </w:t>
          </w:r>
          <w:r w:rsidR="00763D6C">
            <w:rPr>
              <w:noProof/>
            </w:rPr>
            <w:t>–</w:t>
          </w:r>
          <w:r>
            <w:rPr>
              <w:noProof/>
            </w:rPr>
            <w:t xml:space="preserve"> </w:t>
          </w:r>
          <w:r w:rsidR="00763D6C">
            <w:rPr>
              <w:noProof/>
            </w:rPr>
            <w:t>6</w:t>
          </w:r>
          <w:r w:rsidR="00763D6C">
            <w:rPr>
              <w:noProof/>
              <w:lang w:val="en-US"/>
            </w:rPr>
            <w:t>MI0800091</w:t>
          </w:r>
        </w:p>
      </w:tc>
      <w:tc>
        <w:tcPr>
          <w:tcW w:w="750" w:type="pct"/>
        </w:tcPr>
        <w:p w14:paraId="757F159F" w14:textId="77777777" w:rsidR="00907CBB" w:rsidRDefault="00107CB6">
          <w:pPr>
            <w:pStyle w:val="ae"/>
            <w:jc w:val="right"/>
            <w:rPr>
              <w:noProof/>
            </w:rPr>
          </w:pPr>
          <w:r>
            <w:rPr>
              <w:noProof/>
              <w:lang w:bidi="bg-BG"/>
            </w:rPr>
            <w:fldChar w:fldCharType="begin"/>
          </w:r>
          <w:r>
            <w:rPr>
              <w:noProof/>
              <w:lang w:bidi="bg-BG"/>
            </w:rPr>
            <w:instrText xml:space="preserve"> PAGE  \* Arabic </w:instrText>
          </w:r>
          <w:r>
            <w:rPr>
              <w:noProof/>
              <w:lang w:bidi="bg-BG"/>
            </w:rPr>
            <w:fldChar w:fldCharType="separate"/>
          </w:r>
          <w:r w:rsidR="0080156B">
            <w:rPr>
              <w:noProof/>
              <w:lang w:bidi="bg-BG"/>
            </w:rPr>
            <w:t>3</w:t>
          </w:r>
          <w:r>
            <w:rPr>
              <w:noProof/>
              <w:lang w:bidi="bg-BG"/>
            </w:rPr>
            <w:fldChar w:fldCharType="end"/>
          </w:r>
        </w:p>
      </w:tc>
    </w:tr>
  </w:tbl>
  <w:p w14:paraId="2E328DC9" w14:textId="77777777" w:rsidR="00907CBB" w:rsidRDefault="00907CBB">
    <w:pPr>
      <w:pStyle w:val="ae"/>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26A4D" w14:textId="77777777" w:rsidR="00200166" w:rsidRDefault="00200166">
      <w:r>
        <w:separator/>
      </w:r>
    </w:p>
    <w:p w14:paraId="7744FEFC" w14:textId="77777777" w:rsidR="00200166" w:rsidRDefault="00200166"/>
  </w:footnote>
  <w:footnote w:type="continuationSeparator" w:id="0">
    <w:p w14:paraId="1CEA54BD" w14:textId="77777777" w:rsidR="00200166" w:rsidRDefault="00200166">
      <w:r>
        <w:continuationSeparator/>
      </w:r>
    </w:p>
    <w:p w14:paraId="64C1A5EF" w14:textId="77777777" w:rsidR="00200166" w:rsidRDefault="0020016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DA76D" w14:textId="3E8CD46E" w:rsidR="00907CBB" w:rsidRDefault="009469C3">
    <w:pPr>
      <w:pStyle w:val="ac"/>
    </w:pPr>
    <w:r>
      <w:t>Проект: Хотел</w:t>
    </w:r>
  </w:p>
  <w:p w14:paraId="3BBE4CC3" w14:textId="53AAB7DB" w:rsidR="009469C3" w:rsidRPr="009469C3" w:rsidRDefault="009469C3" w:rsidP="009469C3">
    <w:pPr>
      <w:pStyle w:val="ac"/>
      <w:jc w:val="center"/>
    </w:pPr>
    <w:r>
      <w:tab/>
    </w:r>
    <w:r>
      <w:tab/>
    </w: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3D2A9" w14:textId="77777777" w:rsidR="00736E05" w:rsidRPr="008206BC" w:rsidRDefault="00736E05">
    <w:pPr>
      <w:pStyle w:val="ac"/>
    </w:pPr>
    <w:r w:rsidRPr="008206BC">
      <w:rPr>
        <w:noProof/>
        <w:lang w:eastAsia="en-US"/>
      </w:rPr>
      <mc:AlternateContent>
        <mc:Choice Requires="wpg">
          <w:drawing>
            <wp:anchor distT="0" distB="0" distL="114300" distR="114300" simplePos="0" relativeHeight="251659264" behindDoc="1" locked="0" layoutInCell="1" allowOverlap="1" wp14:anchorId="5E0BF84F" wp14:editId="0C41D6DA">
              <wp:simplePos x="0" y="0"/>
              <wp:positionH relativeFrom="page">
                <wp:posOffset>352425</wp:posOffset>
              </wp:positionH>
              <wp:positionV relativeFrom="page">
                <wp:posOffset>457200</wp:posOffset>
              </wp:positionV>
              <wp:extent cx="228600" cy="9144000"/>
              <wp:effectExtent l="0" t="0" r="3175" b="635"/>
              <wp:wrapNone/>
              <wp:docPr id="2" name="Група 2" descr="Декоративна странична лента за титулната страница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Правоъгълник 3" descr="Декоративна странична лента"/>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Правоъгълник 5" descr="Декоративна странична лента"/>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6C08043" id="Група 2" o:spid="_x0000_s1026" alt="Декоративна странична лента за титулната страница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">
              <v:rect id="Правоъгълник 3" o:spid="_x0000_s1027" alt="Декоративна странична лента"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dd8047 [3205]" stroked="f" strokeweight="1pt"/>
              <v:rect id="Правоъгълник 5" o:spid="_x0000_s1028" alt="Декоративна странична лента"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" fillcolor="#94b6d2 [3204]" stroked="f" strokeweight="1p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AAEF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CA51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E6C52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E78F4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8289A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6DE660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A8607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6F88D0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43096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D6C24EE"/>
    <w:multiLevelType w:val="hybridMultilevel"/>
    <w:tmpl w:val="CCE27F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149C6377"/>
    <w:multiLevelType w:val="hybridMultilevel"/>
    <w:tmpl w:val="1BD88B3E"/>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2" w15:restartNumberingAfterBreak="0">
    <w:nsid w:val="256D6D20"/>
    <w:multiLevelType w:val="hybridMultilevel"/>
    <w:tmpl w:val="B4DE4594"/>
    <w:lvl w:ilvl="0" w:tplc="A8B0EC6A">
      <w:start w:val="1"/>
      <w:numFmt w:val="bullet"/>
      <w:pStyle w:val="a"/>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28222C"/>
    <w:multiLevelType w:val="hybridMultilevel"/>
    <w:tmpl w:val="3D5E9E86"/>
    <w:lvl w:ilvl="0" w:tplc="0402000F">
      <w:start w:val="1"/>
      <w:numFmt w:val="decimal"/>
      <w:lvlText w:val="%1."/>
      <w:lvlJc w:val="left"/>
      <w:pPr>
        <w:ind w:left="1440" w:hanging="360"/>
      </w:p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4" w15:restartNumberingAfterBreak="0">
    <w:nsid w:val="57B05627"/>
    <w:multiLevelType w:val="hybridMultilevel"/>
    <w:tmpl w:val="A426C0FA"/>
    <w:lvl w:ilvl="0" w:tplc="04020001">
      <w:start w:val="1"/>
      <w:numFmt w:val="bullet"/>
      <w:lvlText w:val=""/>
      <w:lvlJc w:val="left"/>
      <w:pPr>
        <w:ind w:left="2160" w:hanging="360"/>
      </w:pPr>
      <w:rPr>
        <w:rFonts w:ascii="Symbol" w:hAnsi="Symbol" w:hint="default"/>
      </w:rPr>
    </w:lvl>
    <w:lvl w:ilvl="1" w:tplc="04020003" w:tentative="1">
      <w:start w:val="1"/>
      <w:numFmt w:val="bullet"/>
      <w:lvlText w:val="o"/>
      <w:lvlJc w:val="left"/>
      <w:pPr>
        <w:ind w:left="2880" w:hanging="360"/>
      </w:pPr>
      <w:rPr>
        <w:rFonts w:ascii="Courier New" w:hAnsi="Courier New" w:cs="Courier New" w:hint="default"/>
      </w:rPr>
    </w:lvl>
    <w:lvl w:ilvl="2" w:tplc="04020005" w:tentative="1">
      <w:start w:val="1"/>
      <w:numFmt w:val="bullet"/>
      <w:lvlText w:val=""/>
      <w:lvlJc w:val="left"/>
      <w:pPr>
        <w:ind w:left="3600" w:hanging="360"/>
      </w:pPr>
      <w:rPr>
        <w:rFonts w:ascii="Wingdings" w:hAnsi="Wingdings" w:hint="default"/>
      </w:rPr>
    </w:lvl>
    <w:lvl w:ilvl="3" w:tplc="04020001" w:tentative="1">
      <w:start w:val="1"/>
      <w:numFmt w:val="bullet"/>
      <w:lvlText w:val=""/>
      <w:lvlJc w:val="left"/>
      <w:pPr>
        <w:ind w:left="4320" w:hanging="360"/>
      </w:pPr>
      <w:rPr>
        <w:rFonts w:ascii="Symbol" w:hAnsi="Symbol" w:hint="default"/>
      </w:rPr>
    </w:lvl>
    <w:lvl w:ilvl="4" w:tplc="04020003" w:tentative="1">
      <w:start w:val="1"/>
      <w:numFmt w:val="bullet"/>
      <w:lvlText w:val="o"/>
      <w:lvlJc w:val="left"/>
      <w:pPr>
        <w:ind w:left="5040" w:hanging="360"/>
      </w:pPr>
      <w:rPr>
        <w:rFonts w:ascii="Courier New" w:hAnsi="Courier New" w:cs="Courier New" w:hint="default"/>
      </w:rPr>
    </w:lvl>
    <w:lvl w:ilvl="5" w:tplc="04020005" w:tentative="1">
      <w:start w:val="1"/>
      <w:numFmt w:val="bullet"/>
      <w:lvlText w:val=""/>
      <w:lvlJc w:val="left"/>
      <w:pPr>
        <w:ind w:left="5760" w:hanging="360"/>
      </w:pPr>
      <w:rPr>
        <w:rFonts w:ascii="Wingdings" w:hAnsi="Wingdings" w:hint="default"/>
      </w:rPr>
    </w:lvl>
    <w:lvl w:ilvl="6" w:tplc="04020001" w:tentative="1">
      <w:start w:val="1"/>
      <w:numFmt w:val="bullet"/>
      <w:lvlText w:val=""/>
      <w:lvlJc w:val="left"/>
      <w:pPr>
        <w:ind w:left="6480" w:hanging="360"/>
      </w:pPr>
      <w:rPr>
        <w:rFonts w:ascii="Symbol" w:hAnsi="Symbol" w:hint="default"/>
      </w:rPr>
    </w:lvl>
    <w:lvl w:ilvl="7" w:tplc="04020003" w:tentative="1">
      <w:start w:val="1"/>
      <w:numFmt w:val="bullet"/>
      <w:lvlText w:val="o"/>
      <w:lvlJc w:val="left"/>
      <w:pPr>
        <w:ind w:left="7200" w:hanging="360"/>
      </w:pPr>
      <w:rPr>
        <w:rFonts w:ascii="Courier New" w:hAnsi="Courier New" w:cs="Courier New" w:hint="default"/>
      </w:rPr>
    </w:lvl>
    <w:lvl w:ilvl="8" w:tplc="04020005" w:tentative="1">
      <w:start w:val="1"/>
      <w:numFmt w:val="bullet"/>
      <w:lvlText w:val=""/>
      <w:lvlJc w:val="left"/>
      <w:pPr>
        <w:ind w:left="7920" w:hanging="360"/>
      </w:pPr>
      <w:rPr>
        <w:rFonts w:ascii="Wingdings" w:hAnsi="Wingdings" w:hint="default"/>
      </w:rPr>
    </w:lvl>
  </w:abstractNum>
  <w:abstractNum w:abstractNumId="15" w15:restartNumberingAfterBreak="0">
    <w:nsid w:val="77A30C07"/>
    <w:multiLevelType w:val="hybridMultilevel"/>
    <w:tmpl w:val="2C7854FA"/>
    <w:lvl w:ilvl="0" w:tplc="0402000F">
      <w:start w:val="1"/>
      <w:numFmt w:val="decimal"/>
      <w:lvlText w:val="%1."/>
      <w:lvlJc w:val="left"/>
      <w:pPr>
        <w:ind w:left="1800" w:hanging="360"/>
      </w:pPr>
    </w:lvl>
    <w:lvl w:ilvl="1" w:tplc="04020001">
      <w:start w:val="1"/>
      <w:numFmt w:val="bullet"/>
      <w:lvlText w:val=""/>
      <w:lvlJc w:val="left"/>
      <w:pPr>
        <w:ind w:left="2160" w:hanging="360"/>
      </w:pPr>
      <w:rPr>
        <w:rFonts w:ascii="Symbol" w:hAnsi="Symbol" w:hint="default"/>
      </w:rPr>
    </w:lvl>
    <w:lvl w:ilvl="2" w:tplc="0402001B">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num w:numId="1" w16cid:durableId="895627028">
    <w:abstractNumId w:val="9"/>
  </w:num>
  <w:num w:numId="2" w16cid:durableId="352419309">
    <w:abstractNumId w:val="12"/>
  </w:num>
  <w:num w:numId="3" w16cid:durableId="1848209373">
    <w:abstractNumId w:val="7"/>
  </w:num>
  <w:num w:numId="4" w16cid:durableId="1653174931">
    <w:abstractNumId w:val="6"/>
  </w:num>
  <w:num w:numId="5" w16cid:durableId="623272375">
    <w:abstractNumId w:val="5"/>
  </w:num>
  <w:num w:numId="6" w16cid:durableId="1056123275">
    <w:abstractNumId w:val="4"/>
  </w:num>
  <w:num w:numId="7" w16cid:durableId="2050259597">
    <w:abstractNumId w:val="8"/>
  </w:num>
  <w:num w:numId="8" w16cid:durableId="555357405">
    <w:abstractNumId w:val="3"/>
  </w:num>
  <w:num w:numId="9" w16cid:durableId="1832211611">
    <w:abstractNumId w:val="2"/>
  </w:num>
  <w:num w:numId="10" w16cid:durableId="2015065257">
    <w:abstractNumId w:val="1"/>
  </w:num>
  <w:num w:numId="11" w16cid:durableId="783574223">
    <w:abstractNumId w:val="0"/>
  </w:num>
  <w:num w:numId="12" w16cid:durableId="837770660">
    <w:abstractNumId w:val="13"/>
  </w:num>
  <w:num w:numId="13" w16cid:durableId="954823691">
    <w:abstractNumId w:val="10"/>
  </w:num>
  <w:num w:numId="14" w16cid:durableId="813764725">
    <w:abstractNumId w:val="11"/>
  </w:num>
  <w:num w:numId="15" w16cid:durableId="683016720">
    <w:abstractNumId w:val="14"/>
  </w:num>
  <w:num w:numId="16" w16cid:durableId="16965440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138"/>
    <w:rsid w:val="000019D0"/>
    <w:rsid w:val="00020303"/>
    <w:rsid w:val="000301AD"/>
    <w:rsid w:val="00067E02"/>
    <w:rsid w:val="000B10D8"/>
    <w:rsid w:val="000B5E6E"/>
    <w:rsid w:val="000C5EDA"/>
    <w:rsid w:val="00107CB6"/>
    <w:rsid w:val="0013333F"/>
    <w:rsid w:val="00152B2B"/>
    <w:rsid w:val="00193898"/>
    <w:rsid w:val="001940B2"/>
    <w:rsid w:val="001E3629"/>
    <w:rsid w:val="001F0E92"/>
    <w:rsid w:val="00200166"/>
    <w:rsid w:val="00224AA4"/>
    <w:rsid w:val="00267335"/>
    <w:rsid w:val="0028390C"/>
    <w:rsid w:val="002A4109"/>
    <w:rsid w:val="002B18EB"/>
    <w:rsid w:val="002B21AE"/>
    <w:rsid w:val="002C3A31"/>
    <w:rsid w:val="002C4A30"/>
    <w:rsid w:val="00310EDD"/>
    <w:rsid w:val="00312DD5"/>
    <w:rsid w:val="0033593E"/>
    <w:rsid w:val="003F1239"/>
    <w:rsid w:val="00401FD2"/>
    <w:rsid w:val="00414B33"/>
    <w:rsid w:val="004534A5"/>
    <w:rsid w:val="004566FA"/>
    <w:rsid w:val="0046185D"/>
    <w:rsid w:val="004721D7"/>
    <w:rsid w:val="004731B5"/>
    <w:rsid w:val="00495232"/>
    <w:rsid w:val="004A4EC4"/>
    <w:rsid w:val="004B3D29"/>
    <w:rsid w:val="004C0DDE"/>
    <w:rsid w:val="00526798"/>
    <w:rsid w:val="00530B35"/>
    <w:rsid w:val="005331CA"/>
    <w:rsid w:val="005504AE"/>
    <w:rsid w:val="005B4178"/>
    <w:rsid w:val="005C6308"/>
    <w:rsid w:val="00660B21"/>
    <w:rsid w:val="00661D6E"/>
    <w:rsid w:val="006C24D9"/>
    <w:rsid w:val="00714CE5"/>
    <w:rsid w:val="00736E05"/>
    <w:rsid w:val="0074235D"/>
    <w:rsid w:val="007514D7"/>
    <w:rsid w:val="00763D6C"/>
    <w:rsid w:val="007B335F"/>
    <w:rsid w:val="007C133C"/>
    <w:rsid w:val="0080156B"/>
    <w:rsid w:val="008206BC"/>
    <w:rsid w:val="00822A8D"/>
    <w:rsid w:val="00831731"/>
    <w:rsid w:val="00852FE0"/>
    <w:rsid w:val="00855253"/>
    <w:rsid w:val="0087246F"/>
    <w:rsid w:val="00874542"/>
    <w:rsid w:val="008D3B8E"/>
    <w:rsid w:val="008E76A6"/>
    <w:rsid w:val="008F7081"/>
    <w:rsid w:val="00906272"/>
    <w:rsid w:val="00907CBB"/>
    <w:rsid w:val="00913AE4"/>
    <w:rsid w:val="00916188"/>
    <w:rsid w:val="00923149"/>
    <w:rsid w:val="009469C3"/>
    <w:rsid w:val="009638B4"/>
    <w:rsid w:val="00976335"/>
    <w:rsid w:val="00976A9B"/>
    <w:rsid w:val="009776EE"/>
    <w:rsid w:val="0099384F"/>
    <w:rsid w:val="009A32A1"/>
    <w:rsid w:val="009C2BA1"/>
    <w:rsid w:val="00A1614B"/>
    <w:rsid w:val="00A32314"/>
    <w:rsid w:val="00A41461"/>
    <w:rsid w:val="00A644CC"/>
    <w:rsid w:val="00A72CC5"/>
    <w:rsid w:val="00AB0507"/>
    <w:rsid w:val="00AB549C"/>
    <w:rsid w:val="00AD5D68"/>
    <w:rsid w:val="00AE77ED"/>
    <w:rsid w:val="00B07138"/>
    <w:rsid w:val="00B55F12"/>
    <w:rsid w:val="00B64137"/>
    <w:rsid w:val="00B65DFF"/>
    <w:rsid w:val="00B71DC9"/>
    <w:rsid w:val="00B87079"/>
    <w:rsid w:val="00BB0280"/>
    <w:rsid w:val="00C41938"/>
    <w:rsid w:val="00C4298C"/>
    <w:rsid w:val="00C64B77"/>
    <w:rsid w:val="00CB5473"/>
    <w:rsid w:val="00CD5A72"/>
    <w:rsid w:val="00CE4C41"/>
    <w:rsid w:val="00D02A74"/>
    <w:rsid w:val="00D2059E"/>
    <w:rsid w:val="00D94CD7"/>
    <w:rsid w:val="00DA0B66"/>
    <w:rsid w:val="00DF3E81"/>
    <w:rsid w:val="00E1733D"/>
    <w:rsid w:val="00E279B8"/>
    <w:rsid w:val="00E50101"/>
    <w:rsid w:val="00E756E6"/>
    <w:rsid w:val="00EA05B8"/>
    <w:rsid w:val="00EB203B"/>
    <w:rsid w:val="00F52C44"/>
    <w:rsid w:val="00FF4A8E"/>
    <w:rsid w:val="00FF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9BCD5EF"/>
  <w15:docId w15:val="{A417D031-52DB-42DD-BA34-487F90971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2"/>
        <w:sz w:val="22"/>
        <w:szCs w:val="22"/>
        <w:lang w:val="bg-BG" w:eastAsia="ja-JP" w:bidi="ar-SA"/>
        <w14:ligatures w14:val="standard"/>
      </w:rPr>
    </w:rPrDefault>
    <w:pPrDefault>
      <w:pPr>
        <w:spacing w:after="24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C6308"/>
    <w:pPr>
      <w:spacing w:after="120" w:line="240" w:lineRule="auto"/>
      <w:ind w:left="72" w:right="72"/>
    </w:pPr>
  </w:style>
  <w:style w:type="paragraph" w:styleId="1">
    <w:name w:val="heading 1"/>
    <w:basedOn w:val="a0"/>
    <w:next w:val="a0"/>
    <w:link w:val="10"/>
    <w:uiPriority w:val="1"/>
    <w:qFormat/>
    <w:rsid w:val="0013333F"/>
    <w:pPr>
      <w:keepNext/>
      <w:keepLines/>
      <w:spacing w:after="40"/>
      <w:outlineLvl w:val="0"/>
    </w:pPr>
    <w:rPr>
      <w:rFonts w:asciiTheme="majorHAnsi" w:eastAsiaTheme="majorEastAsia" w:hAnsiTheme="majorHAnsi" w:cstheme="majorBidi"/>
      <w:caps/>
      <w:color w:val="355D7E" w:themeColor="accent1" w:themeShade="80"/>
      <w:sz w:val="28"/>
      <w:szCs w:val="28"/>
    </w:rPr>
  </w:style>
  <w:style w:type="paragraph" w:styleId="2">
    <w:name w:val="heading 2"/>
    <w:basedOn w:val="a0"/>
    <w:next w:val="a0"/>
    <w:link w:val="20"/>
    <w:uiPriority w:val="1"/>
    <w:qFormat/>
    <w:rsid w:val="0013333F"/>
    <w:pPr>
      <w:keepNext/>
      <w:keepLines/>
      <w:spacing w:before="120"/>
      <w:outlineLvl w:val="1"/>
    </w:pPr>
    <w:rPr>
      <w:rFonts w:asciiTheme="majorHAnsi" w:eastAsiaTheme="majorEastAsia" w:hAnsiTheme="majorHAnsi" w:cstheme="majorBidi"/>
      <w:caps/>
      <w:color w:val="B85A22" w:themeColor="accent2" w:themeShade="BF"/>
      <w:sz w:val="24"/>
      <w:szCs w:val="24"/>
    </w:rPr>
  </w:style>
  <w:style w:type="paragraph" w:styleId="3">
    <w:name w:val="heading 3"/>
    <w:basedOn w:val="a0"/>
    <w:next w:val="a0"/>
    <w:link w:val="30"/>
    <w:uiPriority w:val="1"/>
    <w:qFormat/>
    <w:rsid w:val="0013333F"/>
    <w:pPr>
      <w:keepNext/>
      <w:keepLines/>
      <w:spacing w:before="120"/>
      <w:outlineLvl w:val="2"/>
    </w:pPr>
    <w:rPr>
      <w:rFonts w:asciiTheme="majorHAnsi" w:eastAsiaTheme="majorEastAsia" w:hAnsiTheme="majorHAnsi" w:cstheme="majorBidi"/>
      <w:caps/>
      <w:color w:val="555A3C" w:themeColor="accent3" w:themeShade="80"/>
    </w:rPr>
  </w:style>
  <w:style w:type="paragraph" w:styleId="4">
    <w:name w:val="heading 4"/>
    <w:basedOn w:val="a0"/>
    <w:next w:val="a0"/>
    <w:link w:val="40"/>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5">
    <w:name w:val="heading 5"/>
    <w:basedOn w:val="a0"/>
    <w:next w:val="a0"/>
    <w:link w:val="50"/>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6">
    <w:name w:val="heading 6"/>
    <w:basedOn w:val="a0"/>
    <w:next w:val="a0"/>
    <w:link w:val="60"/>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0"/>
    <w:next w:val="a0"/>
    <w:link w:val="70"/>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0"/>
    <w:next w:val="a0"/>
    <w:link w:val="80"/>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9">
    <w:name w:val="heading 9"/>
    <w:basedOn w:val="a0"/>
    <w:next w:val="a0"/>
    <w:link w:val="90"/>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лавие 1 Знак"/>
    <w:basedOn w:val="a1"/>
    <w:link w:val="1"/>
    <w:uiPriority w:val="1"/>
    <w:rsid w:val="0013333F"/>
    <w:rPr>
      <w:rFonts w:asciiTheme="majorHAnsi" w:eastAsiaTheme="majorEastAsia" w:hAnsiTheme="majorHAnsi" w:cstheme="majorBidi"/>
      <w:caps/>
      <w:color w:val="355D7E" w:themeColor="accent1" w:themeShade="80"/>
      <w:sz w:val="28"/>
      <w:szCs w:val="28"/>
    </w:rPr>
  </w:style>
  <w:style w:type="character" w:customStyle="1" w:styleId="20">
    <w:name w:val="Заглавие 2 Знак"/>
    <w:basedOn w:val="a1"/>
    <w:link w:val="2"/>
    <w:uiPriority w:val="1"/>
    <w:rsid w:val="0013333F"/>
    <w:rPr>
      <w:rFonts w:asciiTheme="majorHAnsi" w:eastAsiaTheme="majorEastAsia" w:hAnsiTheme="majorHAnsi" w:cstheme="majorBidi"/>
      <w:caps/>
      <w:color w:val="B85A22" w:themeColor="accent2" w:themeShade="BF"/>
      <w:sz w:val="24"/>
      <w:szCs w:val="24"/>
    </w:rPr>
  </w:style>
  <w:style w:type="character" w:customStyle="1" w:styleId="30">
    <w:name w:val="Заглавие 3 Знак"/>
    <w:basedOn w:val="a1"/>
    <w:link w:val="3"/>
    <w:uiPriority w:val="1"/>
    <w:rsid w:val="0013333F"/>
    <w:rPr>
      <w:rFonts w:asciiTheme="majorHAnsi" w:eastAsiaTheme="majorEastAsia" w:hAnsiTheme="majorHAnsi" w:cstheme="majorBidi"/>
      <w:caps/>
      <w:color w:val="555A3C" w:themeColor="accent3" w:themeShade="80"/>
    </w:rPr>
  </w:style>
  <w:style w:type="character" w:customStyle="1" w:styleId="40">
    <w:name w:val="Заглавие 4 Знак"/>
    <w:basedOn w:val="a1"/>
    <w:link w:val="4"/>
    <w:uiPriority w:val="9"/>
    <w:semiHidden/>
    <w:rPr>
      <w:rFonts w:asciiTheme="majorHAnsi" w:eastAsiaTheme="majorEastAsia" w:hAnsiTheme="majorHAnsi" w:cstheme="majorBidi"/>
      <w:caps/>
      <w:sz w:val="24"/>
      <w:szCs w:val="24"/>
    </w:rPr>
  </w:style>
  <w:style w:type="character" w:customStyle="1" w:styleId="50">
    <w:name w:val="Заглавие 5 Знак"/>
    <w:basedOn w:val="a1"/>
    <w:link w:val="5"/>
    <w:uiPriority w:val="9"/>
    <w:semiHidden/>
    <w:rPr>
      <w:rFonts w:asciiTheme="majorHAnsi" w:eastAsiaTheme="majorEastAsia" w:hAnsiTheme="majorHAnsi" w:cstheme="majorBidi"/>
      <w:i/>
      <w:iCs/>
      <w:caps/>
      <w:sz w:val="24"/>
      <w:szCs w:val="24"/>
    </w:rPr>
  </w:style>
  <w:style w:type="character" w:customStyle="1" w:styleId="60">
    <w:name w:val="Заглавие 6 Знак"/>
    <w:basedOn w:val="a1"/>
    <w:link w:val="6"/>
    <w:uiPriority w:val="9"/>
    <w:semiHidden/>
    <w:rPr>
      <w:rFonts w:asciiTheme="majorHAnsi" w:eastAsiaTheme="majorEastAsia" w:hAnsiTheme="majorHAnsi" w:cstheme="majorBidi"/>
      <w:b/>
      <w:bCs/>
      <w:caps/>
      <w:color w:val="262626" w:themeColor="text1" w:themeTint="D9"/>
      <w:sz w:val="20"/>
      <w:szCs w:val="20"/>
    </w:rPr>
  </w:style>
  <w:style w:type="character" w:customStyle="1" w:styleId="70">
    <w:name w:val="Заглавие 7 Знак"/>
    <w:basedOn w:val="a1"/>
    <w:link w:val="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80">
    <w:name w:val="Заглавие 8 Знак"/>
    <w:basedOn w:val="a1"/>
    <w:link w:val="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90">
    <w:name w:val="Заглавие 9 Знак"/>
    <w:basedOn w:val="a1"/>
    <w:link w:val="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a4">
    <w:name w:val="caption"/>
    <w:basedOn w:val="a0"/>
    <w:next w:val="a0"/>
    <w:uiPriority w:val="35"/>
    <w:semiHidden/>
    <w:unhideWhenUsed/>
    <w:qFormat/>
    <w:rPr>
      <w:b/>
      <w:bCs/>
      <w:smallCaps/>
      <w:color w:val="595959" w:themeColor="text1" w:themeTint="A6"/>
    </w:rPr>
  </w:style>
  <w:style w:type="paragraph" w:styleId="a5">
    <w:name w:val="Title"/>
    <w:basedOn w:val="a0"/>
    <w:next w:val="a0"/>
    <w:link w:val="a6"/>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a6">
    <w:name w:val="Заглавие Знак"/>
    <w:basedOn w:val="a1"/>
    <w:link w:val="a5"/>
    <w:uiPriority w:val="1"/>
    <w:rsid w:val="0013333F"/>
    <w:rPr>
      <w:rFonts w:asciiTheme="majorHAnsi" w:eastAsiaTheme="majorEastAsia" w:hAnsiTheme="majorHAnsi" w:cstheme="majorBidi"/>
      <w:caps/>
      <w:color w:val="B85A22" w:themeColor="accent2" w:themeShade="BF"/>
      <w:sz w:val="52"/>
      <w:szCs w:val="52"/>
    </w:rPr>
  </w:style>
  <w:style w:type="paragraph" w:styleId="a7">
    <w:name w:val="Subtitle"/>
    <w:basedOn w:val="a0"/>
    <w:next w:val="a0"/>
    <w:link w:val="a8"/>
    <w:uiPriority w:val="1"/>
    <w:qFormat/>
    <w:pPr>
      <w:jc w:val="right"/>
    </w:pPr>
    <w:rPr>
      <w:rFonts w:asciiTheme="majorHAnsi" w:eastAsiaTheme="majorEastAsia" w:hAnsiTheme="majorHAnsi" w:cstheme="majorBidi"/>
      <w:caps/>
      <w:sz w:val="28"/>
      <w:szCs w:val="28"/>
    </w:rPr>
  </w:style>
  <w:style w:type="character" w:customStyle="1" w:styleId="a8">
    <w:name w:val="Подзаглавие Знак"/>
    <w:basedOn w:val="a1"/>
    <w:link w:val="a7"/>
    <w:uiPriority w:val="1"/>
    <w:rPr>
      <w:rFonts w:asciiTheme="majorHAnsi" w:eastAsiaTheme="majorEastAsia" w:hAnsiTheme="majorHAnsi" w:cstheme="majorBidi"/>
      <w:caps/>
      <w:sz w:val="28"/>
      <w:szCs w:val="28"/>
    </w:rPr>
  </w:style>
  <w:style w:type="paragraph" w:styleId="a9">
    <w:name w:val="TOC Heading"/>
    <w:basedOn w:val="1"/>
    <w:next w:val="a0"/>
    <w:uiPriority w:val="39"/>
    <w:unhideWhenUsed/>
    <w:qFormat/>
    <w:pPr>
      <w:outlineLvl w:val="9"/>
    </w:pPr>
  </w:style>
  <w:style w:type="table" w:styleId="aa">
    <w:name w:val="Table Grid"/>
    <w:basedOn w:val="a2"/>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1">
    <w:name w:val="Таблица с мрежа 3 – акцентиране 11"/>
    <w:basedOn w:val="a2"/>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711">
    <w:name w:val="Таблица със списък 7 цветна – акцентиране 11"/>
    <w:basedOn w:val="a2"/>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511">
    <w:name w:val="Таблица с мрежа 5 тъмна – акцентиране 11"/>
    <w:basedOn w:val="a2"/>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461">
    <w:name w:val="Таблица с мрежа 4 – акцентиране 61"/>
    <w:basedOn w:val="a2"/>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11">
    <w:name w:val="Мрежа в таблица светла1"/>
    <w:basedOn w:val="a2"/>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21">
    <w:name w:val="Обикновена таблица 21"/>
    <w:basedOn w:val="a2"/>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211">
    <w:name w:val="Таблица със списък 2 – акцентиране 11"/>
    <w:basedOn w:val="a2"/>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121">
    <w:name w:val="Таблица със списък 1 светла – акцентиране 21"/>
    <w:basedOn w:val="a2"/>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ab">
    <w:name w:val="Placeholder Text"/>
    <w:basedOn w:val="a1"/>
    <w:uiPriority w:val="99"/>
    <w:semiHidden/>
    <w:rsid w:val="0013333F"/>
    <w:rPr>
      <w:color w:val="595959" w:themeColor="text1" w:themeTint="A6"/>
    </w:rPr>
  </w:style>
  <w:style w:type="table" w:customStyle="1" w:styleId="411">
    <w:name w:val="Таблица с мрежа 4 – акцентиране 11"/>
    <w:basedOn w:val="a2"/>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421">
    <w:name w:val="Таблица с мрежа 4 – акцентиране 21"/>
    <w:basedOn w:val="a2"/>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41">
    <w:name w:val="Обикновена таблица 41"/>
    <w:basedOn w:val="a2"/>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61">
    <w:name w:val="Таблица с мрежа 1 светла – акцентиране 61"/>
    <w:basedOn w:val="a2"/>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1610">
    <w:name w:val="Таблица със списък 1 светла – акцентиране 61"/>
    <w:basedOn w:val="a2"/>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ac">
    <w:name w:val="header"/>
    <w:basedOn w:val="a0"/>
    <w:link w:val="ad"/>
    <w:uiPriority w:val="2"/>
    <w:unhideWhenUsed/>
    <w:pPr>
      <w:spacing w:after="0"/>
      <w:jc w:val="right"/>
    </w:pPr>
  </w:style>
  <w:style w:type="character" w:customStyle="1" w:styleId="ad">
    <w:name w:val="Горен колонтитул Знак"/>
    <w:basedOn w:val="a1"/>
    <w:link w:val="ac"/>
    <w:uiPriority w:val="2"/>
  </w:style>
  <w:style w:type="paragraph" w:styleId="ae">
    <w:name w:val="footer"/>
    <w:basedOn w:val="a0"/>
    <w:link w:val="af"/>
    <w:uiPriority w:val="2"/>
    <w:unhideWhenUsed/>
    <w:pPr>
      <w:spacing w:after="0"/>
    </w:pPr>
  </w:style>
  <w:style w:type="character" w:customStyle="1" w:styleId="af">
    <w:name w:val="Долен колонтитул Знак"/>
    <w:basedOn w:val="a1"/>
    <w:link w:val="ae"/>
    <w:uiPriority w:val="2"/>
  </w:style>
  <w:style w:type="table" w:customStyle="1" w:styleId="af0">
    <w:name w:val="Без граници"/>
    <w:basedOn w:val="a2"/>
    <w:uiPriority w:val="99"/>
    <w:pPr>
      <w:spacing w:after="0" w:line="240" w:lineRule="auto"/>
    </w:pPr>
    <w:tblPr/>
  </w:style>
  <w:style w:type="table" w:customStyle="1" w:styleId="111">
    <w:name w:val="Таблица с мрежа 1 светла – акцентиране 11"/>
    <w:aliases w:val="Sample questionnaires table"/>
    <w:basedOn w:val="a2"/>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2110">
    <w:name w:val="Таблица с мрежа 2 – акцентиране 11"/>
    <w:basedOn w:val="a2"/>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af1">
    <w:name w:val="Емблема"/>
    <w:basedOn w:val="a0"/>
    <w:uiPriority w:val="1"/>
    <w:qFormat/>
    <w:rsid w:val="00E279B8"/>
    <w:pPr>
      <w:spacing w:before="5160" w:after="1440" w:line="720" w:lineRule="auto"/>
      <w:jc w:val="right"/>
    </w:pPr>
    <w:rPr>
      <w:noProof/>
      <w:color w:val="59473F" w:themeColor="text2" w:themeShade="BF"/>
      <w:sz w:val="52"/>
      <w:szCs w:val="52"/>
    </w:rPr>
  </w:style>
  <w:style w:type="paragraph" w:styleId="z-">
    <w:name w:val="HTML Top of Form"/>
    <w:basedOn w:val="a0"/>
    <w:next w:val="a0"/>
    <w:link w:val="z-0"/>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0">
    <w:name w:val="z-Начало формуляр Знак"/>
    <w:basedOn w:val="a1"/>
    <w:link w:val="z-"/>
    <w:uiPriority w:val="99"/>
    <w:semiHidden/>
    <w:rPr>
      <w:rFonts w:ascii="Arial" w:hAnsi="Arial" w:cs="Arial"/>
      <w:vanish/>
      <w:sz w:val="16"/>
      <w:szCs w:val="16"/>
    </w:rPr>
  </w:style>
  <w:style w:type="paragraph" w:styleId="z-1">
    <w:name w:val="HTML Bottom of Form"/>
    <w:basedOn w:val="a0"/>
    <w:next w:val="a0"/>
    <w:link w:val="z-2"/>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2">
    <w:name w:val="z-Край формуляр Знак"/>
    <w:basedOn w:val="a1"/>
    <w:link w:val="z-1"/>
    <w:uiPriority w:val="99"/>
    <w:semiHidden/>
    <w:rPr>
      <w:rFonts w:ascii="Arial" w:hAnsi="Arial" w:cs="Arial"/>
      <w:vanish/>
      <w:sz w:val="16"/>
      <w:szCs w:val="16"/>
    </w:rPr>
  </w:style>
  <w:style w:type="paragraph" w:customStyle="1" w:styleId="af2">
    <w:name w:val="Информация за връзка"/>
    <w:basedOn w:val="a0"/>
    <w:uiPriority w:val="1"/>
    <w:qFormat/>
    <w:pPr>
      <w:spacing w:after="0"/>
      <w:jc w:val="right"/>
    </w:pPr>
    <w:rPr>
      <w:caps/>
    </w:rPr>
  </w:style>
  <w:style w:type="table" w:customStyle="1" w:styleId="331">
    <w:name w:val="Таблица с мрежа 3 – акцентиране 31"/>
    <w:basedOn w:val="a2"/>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531">
    <w:name w:val="Таблица с мрежа 5 тъмна – акцентиране 31"/>
    <w:basedOn w:val="a2"/>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131">
    <w:name w:val="Таблица с мрежа 1 светла – акцентиране 31"/>
    <w:basedOn w:val="a2"/>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af3">
    <w:name w:val="Strong"/>
    <w:basedOn w:val="a1"/>
    <w:uiPriority w:val="1"/>
    <w:qFormat/>
    <w:rPr>
      <w:b/>
      <w:bCs/>
    </w:rPr>
  </w:style>
  <w:style w:type="paragraph" w:customStyle="1" w:styleId="af4">
    <w:name w:val="Текст на таблицата"/>
    <w:basedOn w:val="a0"/>
    <w:uiPriority w:val="1"/>
    <w:qFormat/>
    <w:pPr>
      <w:spacing w:before="120" w:after="0"/>
    </w:pPr>
  </w:style>
  <w:style w:type="table" w:customStyle="1" w:styleId="621">
    <w:name w:val="Таблица със списък 6 цветна – акцентиране 21"/>
    <w:basedOn w:val="a2"/>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1210">
    <w:name w:val="Таблица с мрежа 1 светла – акцентиране 21"/>
    <w:basedOn w:val="a2"/>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a">
    <w:name w:val="List Bullet"/>
    <w:basedOn w:val="a0"/>
    <w:uiPriority w:val="1"/>
    <w:unhideWhenUsed/>
    <w:pPr>
      <w:numPr>
        <w:numId w:val="2"/>
      </w:numPr>
    </w:pPr>
  </w:style>
  <w:style w:type="paragraph" w:customStyle="1" w:styleId="af5">
    <w:name w:val="Изображение"/>
    <w:basedOn w:val="a0"/>
    <w:qFormat/>
    <w:rsid w:val="00E279B8"/>
    <w:pPr>
      <w:spacing w:before="5760" w:after="0" w:line="720" w:lineRule="auto"/>
      <w:jc w:val="right"/>
    </w:pPr>
  </w:style>
  <w:style w:type="character" w:styleId="af6">
    <w:name w:val="Intense Emphasis"/>
    <w:basedOn w:val="a1"/>
    <w:uiPriority w:val="21"/>
    <w:semiHidden/>
    <w:unhideWhenUsed/>
    <w:rsid w:val="0013333F"/>
    <w:rPr>
      <w:i/>
      <w:iCs/>
      <w:color w:val="355D7E" w:themeColor="accent1" w:themeShade="80"/>
    </w:rPr>
  </w:style>
  <w:style w:type="paragraph" w:styleId="af7">
    <w:name w:val="Intense Quote"/>
    <w:basedOn w:val="a0"/>
    <w:next w:val="a0"/>
    <w:link w:val="af8"/>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af8">
    <w:name w:val="Интензивно цитиране Знак"/>
    <w:basedOn w:val="a1"/>
    <w:link w:val="af7"/>
    <w:uiPriority w:val="30"/>
    <w:semiHidden/>
    <w:rsid w:val="0013333F"/>
    <w:rPr>
      <w:i/>
      <w:iCs/>
      <w:color w:val="355D7E" w:themeColor="accent1" w:themeShade="80"/>
    </w:rPr>
  </w:style>
  <w:style w:type="character" w:styleId="af9">
    <w:name w:val="Intense Reference"/>
    <w:basedOn w:val="a1"/>
    <w:uiPriority w:val="32"/>
    <w:semiHidden/>
    <w:unhideWhenUsed/>
    <w:rsid w:val="0013333F"/>
    <w:rPr>
      <w:b/>
      <w:bCs/>
      <w:caps w:val="0"/>
      <w:smallCaps/>
      <w:color w:val="355D7E" w:themeColor="accent1" w:themeShade="80"/>
      <w:spacing w:val="5"/>
    </w:rPr>
  </w:style>
  <w:style w:type="paragraph" w:styleId="afa">
    <w:name w:val="Block Text"/>
    <w:basedOn w:val="a0"/>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afb">
    <w:name w:val="Hyperlink"/>
    <w:basedOn w:val="a1"/>
    <w:uiPriority w:val="99"/>
    <w:unhideWhenUsed/>
    <w:rsid w:val="0013333F"/>
    <w:rPr>
      <w:color w:val="7C5F1D" w:themeColor="accent4" w:themeShade="80"/>
      <w:u w:val="single"/>
    </w:rPr>
  </w:style>
  <w:style w:type="character" w:customStyle="1" w:styleId="12">
    <w:name w:val="Неразрешено споменаване1"/>
    <w:basedOn w:val="a1"/>
    <w:uiPriority w:val="99"/>
    <w:semiHidden/>
    <w:unhideWhenUsed/>
    <w:rsid w:val="0013333F"/>
    <w:rPr>
      <w:color w:val="595959" w:themeColor="text1" w:themeTint="A6"/>
      <w:shd w:val="clear" w:color="auto" w:fill="E6E6E6"/>
    </w:rPr>
  </w:style>
  <w:style w:type="paragraph" w:styleId="afc">
    <w:name w:val="Balloon Text"/>
    <w:basedOn w:val="a0"/>
    <w:link w:val="afd"/>
    <w:uiPriority w:val="99"/>
    <w:semiHidden/>
    <w:unhideWhenUsed/>
    <w:rsid w:val="0080156B"/>
    <w:pPr>
      <w:spacing w:after="0"/>
    </w:pPr>
    <w:rPr>
      <w:rFonts w:ascii="Tahoma" w:hAnsi="Tahoma" w:cs="Tahoma"/>
      <w:sz w:val="16"/>
      <w:szCs w:val="16"/>
    </w:rPr>
  </w:style>
  <w:style w:type="character" w:customStyle="1" w:styleId="afd">
    <w:name w:val="Изнесен текст Знак"/>
    <w:basedOn w:val="a1"/>
    <w:link w:val="afc"/>
    <w:uiPriority w:val="99"/>
    <w:semiHidden/>
    <w:rsid w:val="0080156B"/>
    <w:rPr>
      <w:rFonts w:ascii="Tahoma" w:hAnsi="Tahoma" w:cs="Tahoma"/>
      <w:sz w:val="16"/>
      <w:szCs w:val="16"/>
    </w:rPr>
  </w:style>
  <w:style w:type="paragraph" w:styleId="13">
    <w:name w:val="toc 1"/>
    <w:basedOn w:val="a0"/>
    <w:next w:val="a0"/>
    <w:autoRedefine/>
    <w:uiPriority w:val="39"/>
    <w:unhideWhenUsed/>
    <w:rsid w:val="009638B4"/>
    <w:pPr>
      <w:spacing w:after="100"/>
      <w:ind w:left="0"/>
    </w:pPr>
  </w:style>
  <w:style w:type="paragraph" w:styleId="22">
    <w:name w:val="toc 2"/>
    <w:basedOn w:val="a0"/>
    <w:next w:val="a0"/>
    <w:autoRedefine/>
    <w:uiPriority w:val="39"/>
    <w:unhideWhenUsed/>
    <w:rsid w:val="009638B4"/>
    <w:pPr>
      <w:spacing w:after="100"/>
      <w:ind w:left="220"/>
    </w:pPr>
  </w:style>
  <w:style w:type="paragraph" w:styleId="31">
    <w:name w:val="toc 3"/>
    <w:basedOn w:val="a0"/>
    <w:next w:val="a0"/>
    <w:autoRedefine/>
    <w:uiPriority w:val="39"/>
    <w:unhideWhenUsed/>
    <w:rsid w:val="009638B4"/>
    <w:pPr>
      <w:spacing w:after="100"/>
      <w:ind w:left="440"/>
    </w:pPr>
  </w:style>
  <w:style w:type="paragraph" w:styleId="afe">
    <w:name w:val="List Paragraph"/>
    <w:basedOn w:val="a0"/>
    <w:uiPriority w:val="34"/>
    <w:qFormat/>
    <w:rsid w:val="003F1239"/>
    <w:pPr>
      <w:ind w:left="720"/>
      <w:contextualSpacing/>
    </w:pPr>
  </w:style>
  <w:style w:type="character" w:styleId="aff">
    <w:name w:val="Unresolved Mention"/>
    <w:basedOn w:val="a1"/>
    <w:uiPriority w:val="99"/>
    <w:semiHidden/>
    <w:unhideWhenUsed/>
    <w:rsid w:val="002B18EB"/>
    <w:rPr>
      <w:color w:val="605E5C"/>
      <w:shd w:val="clear" w:color="auto" w:fill="E1DFDD"/>
    </w:rPr>
  </w:style>
  <w:style w:type="character" w:styleId="aff0">
    <w:name w:val="FollowedHyperlink"/>
    <w:basedOn w:val="a1"/>
    <w:uiPriority w:val="99"/>
    <w:semiHidden/>
    <w:unhideWhenUsed/>
    <w:rsid w:val="002B18EB"/>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dimitarkole/Hote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tar\AppData\Roaming\Microsoft\Templates\&#1055;&#1083;&#1072;&#1085;%20&#1079;&#1072;%20&#1082;&#1086;&#1084;&#1091;&#1085;&#1080;&#1082;&#1072;&#1094;&#1080;&#1080;&#1090;&#1077;%20&#1087;&#1086;%20&#1087;&#1088;&#1086;&#1077;&#1082;&#109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285A9E26B440ED82214173B6D80546"/>
        <w:category>
          <w:name w:val="Общи"/>
          <w:gallery w:val="placeholder"/>
        </w:category>
        <w:types>
          <w:type w:val="bbPlcHdr"/>
        </w:types>
        <w:behaviors>
          <w:behavior w:val="content"/>
        </w:behaviors>
        <w:guid w:val="{A6FF2D9D-C1AF-4D38-86E9-6203F8CA483B}"/>
      </w:docPartPr>
      <w:docPartBody>
        <w:p w:rsidR="00606BE0" w:rsidRDefault="00A314C0">
          <w:pPr>
            <w:pStyle w:val="79285A9E26B440ED82214173B6D80546"/>
          </w:pPr>
          <w:r>
            <w:rPr>
              <w:lang w:bidi="bg-BG"/>
            </w:rPr>
            <w:t>Версия</w:t>
          </w:r>
        </w:p>
      </w:docPartBody>
    </w:docPart>
    <w:docPart>
      <w:docPartPr>
        <w:name w:val="60E97B50EBAC4F38833C9B2BFE3E70AF"/>
        <w:category>
          <w:name w:val="Общи"/>
          <w:gallery w:val="placeholder"/>
        </w:category>
        <w:types>
          <w:type w:val="bbPlcHdr"/>
        </w:types>
        <w:behaviors>
          <w:behavior w:val="content"/>
        </w:behaviors>
        <w:guid w:val="{83008DCE-4F80-4D3D-ACB2-642311BFC24A}"/>
      </w:docPartPr>
      <w:docPartBody>
        <w:p w:rsidR="00606BE0" w:rsidRDefault="00A314C0">
          <w:pPr>
            <w:pStyle w:val="60E97B50EBAC4F38833C9B2BFE3E70AF"/>
          </w:pPr>
          <w:r>
            <w:rPr>
              <w:lang w:bidi="bg-BG"/>
            </w:rPr>
            <w:t>Представено от:</w:t>
          </w:r>
        </w:p>
      </w:docPartBody>
    </w:docPart>
    <w:docPart>
      <w:docPartPr>
        <w:name w:val="77AA36DF50EA400DA56498228D37D73C"/>
        <w:category>
          <w:name w:val="Общи"/>
          <w:gallery w:val="placeholder"/>
        </w:category>
        <w:types>
          <w:type w:val="bbPlcHdr"/>
        </w:types>
        <w:behaviors>
          <w:behavior w:val="content"/>
        </w:behaviors>
        <w:guid w:val="{4AEECE75-B4F5-4A91-96AC-C7B87176CFE3}"/>
      </w:docPartPr>
      <w:docPartBody>
        <w:p w:rsidR="00606BE0" w:rsidRDefault="00A314C0">
          <w:pPr>
            <w:pStyle w:val="77AA36DF50EA400DA56498228D37D73C"/>
          </w:pPr>
          <w:r>
            <w:rPr>
              <w:lang w:bidi="bg-BG"/>
            </w:rPr>
            <w:t>Вашето име</w:t>
          </w:r>
        </w:p>
      </w:docPartBody>
    </w:docPart>
    <w:docPart>
      <w:docPartPr>
        <w:name w:val="4FB2F90215484C22A00C63343EDAD10D"/>
        <w:category>
          <w:name w:val="Общи"/>
          <w:gallery w:val="placeholder"/>
        </w:category>
        <w:types>
          <w:type w:val="bbPlcHdr"/>
        </w:types>
        <w:behaviors>
          <w:behavior w:val="content"/>
        </w:behaviors>
        <w:guid w:val="{3DCB8DCC-CEAB-4208-81CE-757B25CBFAB7}"/>
      </w:docPartPr>
      <w:docPartBody>
        <w:p w:rsidR="00606BE0" w:rsidRDefault="00A314C0">
          <w:pPr>
            <w:pStyle w:val="4FB2F90215484C22A00C63343EDAD10D"/>
          </w:pPr>
          <w:r>
            <w:rPr>
              <w:lang w:bidi="bg-BG"/>
            </w:rPr>
            <w:t>име на фирма</w:t>
          </w:r>
        </w:p>
      </w:docPartBody>
    </w:docPart>
    <w:docPart>
      <w:docPartPr>
        <w:name w:val="F863EF3380224F558652DD8123FB2A83"/>
        <w:category>
          <w:name w:val="Общи"/>
          <w:gallery w:val="placeholder"/>
        </w:category>
        <w:types>
          <w:type w:val="bbPlcHdr"/>
        </w:types>
        <w:behaviors>
          <w:behavior w:val="content"/>
        </w:behaviors>
        <w:guid w:val="{160C3A78-AA79-4B75-B7F7-C37C37EAFE25}"/>
      </w:docPartPr>
      <w:docPartBody>
        <w:p w:rsidR="00606BE0" w:rsidRDefault="00A314C0">
          <w:pPr>
            <w:pStyle w:val="F863EF3380224F558652DD8123FB2A83"/>
          </w:pPr>
          <w:r>
            <w:rPr>
              <w:lang w:bidi="bg-BG"/>
            </w:rPr>
            <w:t>Адрес на фирма</w:t>
          </w:r>
        </w:p>
      </w:docPartBody>
    </w:docPart>
    <w:docPart>
      <w:docPartPr>
        <w:name w:val="6DD7155F55294275A7685C7F86223DFA"/>
        <w:category>
          <w:name w:val="Общи"/>
          <w:gallery w:val="placeholder"/>
        </w:category>
        <w:types>
          <w:type w:val="bbPlcHdr"/>
        </w:types>
        <w:behaviors>
          <w:behavior w:val="content"/>
        </w:behaviors>
        <w:guid w:val="{294810F4-F661-4E7B-AB7A-A4A94890388E}"/>
      </w:docPartPr>
      <w:docPartBody>
        <w:p w:rsidR="00606BE0" w:rsidRDefault="00A314C0">
          <w:pPr>
            <w:pStyle w:val="6DD7155F55294275A7685C7F86223DFA"/>
          </w:pPr>
          <w:r>
            <w:rPr>
              <w:lang w:bidi="bg-BG"/>
            </w:rPr>
            <w:t>План за комуникациите по проект</w:t>
          </w:r>
        </w:p>
      </w:docPartBody>
    </w:docPart>
    <w:docPart>
      <w:docPartPr>
        <w:name w:val="84A5E03289D74A959991A2DB6B2245DF"/>
        <w:category>
          <w:name w:val="Общи"/>
          <w:gallery w:val="placeholder"/>
        </w:category>
        <w:types>
          <w:type w:val="bbPlcHdr"/>
        </w:types>
        <w:behaviors>
          <w:behavior w:val="content"/>
        </w:behaviors>
        <w:guid w:val="{4E5415D4-55A7-4AA1-86D2-73C0AF8A9D5F}"/>
      </w:docPartPr>
      <w:docPartBody>
        <w:p w:rsidR="00606BE0" w:rsidRDefault="00513370" w:rsidP="00513370">
          <w:pPr>
            <w:pStyle w:val="84A5E03289D74A959991A2DB6B2245DF"/>
          </w:pPr>
          <w:r>
            <w:rPr>
              <w:lang w:bidi="bg-BG"/>
            </w:rPr>
            <w:t>План за комуникациите по проект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370"/>
    <w:rsid w:val="003E20F7"/>
    <w:rsid w:val="00513370"/>
    <w:rsid w:val="00606BE0"/>
    <w:rsid w:val="00650880"/>
    <w:rsid w:val="00A314C0"/>
    <w:rsid w:val="00F65C83"/>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bg-BG" w:eastAsia="bg-B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9285A9E26B440ED82214173B6D80546">
    <w:name w:val="79285A9E26B440ED82214173B6D80546"/>
  </w:style>
  <w:style w:type="paragraph" w:customStyle="1" w:styleId="60E97B50EBAC4F38833C9B2BFE3E70AF">
    <w:name w:val="60E97B50EBAC4F38833C9B2BFE3E70AF"/>
  </w:style>
  <w:style w:type="paragraph" w:customStyle="1" w:styleId="77AA36DF50EA400DA56498228D37D73C">
    <w:name w:val="77AA36DF50EA400DA56498228D37D73C"/>
  </w:style>
  <w:style w:type="paragraph" w:customStyle="1" w:styleId="4FB2F90215484C22A00C63343EDAD10D">
    <w:name w:val="4FB2F90215484C22A00C63343EDAD10D"/>
  </w:style>
  <w:style w:type="paragraph" w:customStyle="1" w:styleId="F863EF3380224F558652DD8123FB2A83">
    <w:name w:val="F863EF3380224F558652DD8123FB2A83"/>
  </w:style>
  <w:style w:type="paragraph" w:customStyle="1" w:styleId="6DD7155F55294275A7685C7F86223DFA">
    <w:name w:val="6DD7155F55294275A7685C7F86223DFA"/>
  </w:style>
  <w:style w:type="character" w:styleId="a3">
    <w:name w:val="Strong"/>
    <w:basedOn w:val="a0"/>
    <w:uiPriority w:val="1"/>
    <w:qFormat/>
    <w:rPr>
      <w:b/>
      <w:bCs/>
    </w:rPr>
  </w:style>
  <w:style w:type="paragraph" w:customStyle="1" w:styleId="84A5E03289D74A959991A2DB6B2245DF">
    <w:name w:val="84A5E03289D74A959991A2DB6B2245DF"/>
    <w:rsid w:val="005133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Курс: 1 Поток: 2 ФН: 6MI0800091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3FF0D-78B4-48FB-ACC6-31F6D4410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План за комуникациите по проект.dotx</Template>
  <TotalTime>358</TotalTime>
  <Pages>7</Pages>
  <Words>1421</Words>
  <Characters>8100</Characters>
  <Application>Microsoft Office Word</Application>
  <DocSecurity>0</DocSecurity>
  <Lines>67</Lines>
  <Paragraphs>19</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Студент Специалност: КН</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keywords>Кратко описание на класовете</cp:keywords>
  <dc:description>Димитър колев</dc:description>
  <cp:lastModifiedBy>Димитър Колев</cp:lastModifiedBy>
  <cp:revision>38</cp:revision>
  <dcterms:created xsi:type="dcterms:W3CDTF">2022-05-12T12:56:00Z</dcterms:created>
  <dcterms:modified xsi:type="dcterms:W3CDTF">2022-05-15T09:15:00Z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